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CB9B" w14:textId="77777777" w:rsidR="00A65722" w:rsidRDefault="00A65722">
      <w:pPr>
        <w:rPr>
          <w:lang w:val="en-US"/>
        </w:rPr>
      </w:pPr>
    </w:p>
    <w:p w14:paraId="5B4DDE9C" w14:textId="77777777" w:rsidR="00A65722" w:rsidRDefault="00A65722">
      <w:pPr>
        <w:rPr>
          <w:lang w:val="en-US"/>
        </w:rPr>
      </w:pPr>
    </w:p>
    <w:p w14:paraId="5561F6B0" w14:textId="77777777" w:rsidR="00A65722" w:rsidRDefault="00A65722">
      <w:pPr>
        <w:rPr>
          <w:lang w:val="en-US"/>
        </w:rPr>
      </w:pPr>
    </w:p>
    <w:p w14:paraId="2A41ACFC" w14:textId="77777777" w:rsidR="00A65722" w:rsidRDefault="00A65722">
      <w:pPr>
        <w:rPr>
          <w:lang w:val="en-US"/>
        </w:rPr>
      </w:pPr>
    </w:p>
    <w:p w14:paraId="3495FA5E" w14:textId="77777777" w:rsidR="00A65722" w:rsidRDefault="00A65722">
      <w:pPr>
        <w:rPr>
          <w:lang w:val="en-US"/>
        </w:rPr>
      </w:pPr>
    </w:p>
    <w:p w14:paraId="78B2B22D" w14:textId="77777777" w:rsidR="00A65722" w:rsidRDefault="00A65722">
      <w:pPr>
        <w:rPr>
          <w:lang w:val="en-US"/>
        </w:rPr>
      </w:pPr>
    </w:p>
    <w:p w14:paraId="7A6A53DE" w14:textId="77777777" w:rsidR="00A65722" w:rsidRDefault="00A65722">
      <w:pPr>
        <w:rPr>
          <w:lang w:val="en-US"/>
        </w:rPr>
      </w:pPr>
    </w:p>
    <w:p w14:paraId="5C205EA9" w14:textId="77777777" w:rsidR="00A65722" w:rsidRDefault="00A65722">
      <w:pPr>
        <w:rPr>
          <w:lang w:val="en-US"/>
        </w:rPr>
      </w:pPr>
    </w:p>
    <w:p w14:paraId="60DC72B4" w14:textId="77777777" w:rsidR="00A65722" w:rsidRDefault="00000000">
      <w:pPr>
        <w:pStyle w:val="Title"/>
        <w:jc w:val="right"/>
        <w:rPr>
          <w:lang w:val="en-US"/>
        </w:rPr>
      </w:pPr>
      <w:r>
        <w:rPr>
          <w:lang w:val="en-US"/>
        </w:rPr>
        <w:t xml:space="preserve">Mô hình Use case </w:t>
      </w:r>
      <w:r>
        <w:rPr>
          <w:color w:val="0000FF"/>
          <w:sz w:val="32"/>
          <w:szCs w:val="32"/>
          <w:lang w:val="en-US"/>
        </w:rPr>
        <w:t>Phần mềm quản lí học sinh cấp 3</w:t>
      </w:r>
    </w:p>
    <w:p w14:paraId="04294028" w14:textId="77777777" w:rsidR="00A65722" w:rsidRDefault="00A65722">
      <w:pPr>
        <w:rPr>
          <w:lang w:val="en-US"/>
        </w:rPr>
      </w:pPr>
    </w:p>
    <w:p w14:paraId="3D8EED10" w14:textId="77777777" w:rsidR="00A65722" w:rsidRDefault="00000000">
      <w:pPr>
        <w:jc w:val="right"/>
        <w:rPr>
          <w:rFonts w:ascii="Arial" w:hAnsi="Arial"/>
          <w:sz w:val="34"/>
          <w:szCs w:val="30"/>
          <w:lang w:val="en-US"/>
        </w:rPr>
      </w:pPr>
      <w:r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17365D" w:themeColor="text2" w:themeShade="BF"/>
          <w:sz w:val="34"/>
          <w:szCs w:val="30"/>
          <w:lang w:val="en-US"/>
        </w:rPr>
        <w:t>1</w:t>
      </w:r>
      <w:r>
        <w:rPr>
          <w:rFonts w:ascii="Arial" w:hAnsi="Arial"/>
          <w:color w:val="0000FF"/>
          <w:sz w:val="34"/>
          <w:szCs w:val="30"/>
          <w:lang w:val="en-US"/>
        </w:rPr>
        <w:t>.0</w:t>
      </w:r>
    </w:p>
    <w:p w14:paraId="2F2950EF" w14:textId="77777777" w:rsidR="00A65722" w:rsidRDefault="00A65722">
      <w:pPr>
        <w:pStyle w:val="Title"/>
        <w:jc w:val="both"/>
        <w:rPr>
          <w:lang w:val="en-US"/>
        </w:rPr>
      </w:pPr>
    </w:p>
    <w:p w14:paraId="5F12BDA9" w14:textId="77777777" w:rsidR="00A65722" w:rsidRDefault="00A65722">
      <w:pPr>
        <w:rPr>
          <w:lang w:val="en-US"/>
        </w:rPr>
      </w:pPr>
    </w:p>
    <w:p w14:paraId="6D02D841" w14:textId="77777777" w:rsidR="00A65722" w:rsidRDefault="00A65722">
      <w:pPr>
        <w:rPr>
          <w:lang w:val="en-US"/>
        </w:rPr>
      </w:pPr>
    </w:p>
    <w:p w14:paraId="212F29FB" w14:textId="77777777" w:rsidR="00A65722" w:rsidRDefault="00A65722">
      <w:pPr>
        <w:rPr>
          <w:lang w:val="en-US"/>
        </w:rPr>
      </w:pPr>
    </w:p>
    <w:p w14:paraId="296A391C" w14:textId="77777777" w:rsidR="00A65722" w:rsidRDefault="00A65722">
      <w:pPr>
        <w:rPr>
          <w:lang w:val="en-US"/>
        </w:rPr>
      </w:pPr>
    </w:p>
    <w:p w14:paraId="6B1DA01D" w14:textId="77777777" w:rsidR="00A65722" w:rsidRDefault="00A65722">
      <w:pPr>
        <w:rPr>
          <w:lang w:val="en-US"/>
        </w:rPr>
      </w:pPr>
    </w:p>
    <w:p w14:paraId="6A947A89" w14:textId="77777777" w:rsidR="00A65722" w:rsidRDefault="00A65722">
      <w:pPr>
        <w:rPr>
          <w:lang w:val="en-US"/>
        </w:rPr>
      </w:pPr>
    </w:p>
    <w:p w14:paraId="5D2DB94D" w14:textId="77777777" w:rsidR="00A65722" w:rsidRDefault="00A65722">
      <w:pPr>
        <w:rPr>
          <w:lang w:val="en-US"/>
        </w:rPr>
      </w:pPr>
    </w:p>
    <w:p w14:paraId="3E2AAF84" w14:textId="77777777" w:rsidR="00A65722" w:rsidRDefault="00A65722">
      <w:pPr>
        <w:rPr>
          <w:lang w:val="en-US"/>
        </w:rPr>
      </w:pPr>
    </w:p>
    <w:p w14:paraId="069C2E0D" w14:textId="77777777" w:rsidR="00A65722" w:rsidRDefault="00A65722">
      <w:pPr>
        <w:rPr>
          <w:lang w:val="en-US"/>
        </w:rPr>
      </w:pPr>
    </w:p>
    <w:p w14:paraId="309F6D0F" w14:textId="77777777" w:rsidR="00A65722" w:rsidRDefault="00A65722">
      <w:pPr>
        <w:rPr>
          <w:lang w:val="en-US"/>
        </w:rPr>
      </w:pPr>
    </w:p>
    <w:p w14:paraId="6F27A519" w14:textId="77777777" w:rsidR="00A65722" w:rsidRDefault="00A65722">
      <w:pPr>
        <w:rPr>
          <w:lang w:val="en-US"/>
        </w:rPr>
      </w:pPr>
    </w:p>
    <w:p w14:paraId="5EF5A951" w14:textId="77777777" w:rsidR="00A65722" w:rsidRDefault="00A65722">
      <w:pPr>
        <w:rPr>
          <w:lang w:val="en-US"/>
        </w:rPr>
      </w:pPr>
    </w:p>
    <w:p w14:paraId="116D5E5F" w14:textId="77777777" w:rsidR="00A65722" w:rsidRDefault="00A65722">
      <w:pPr>
        <w:rPr>
          <w:lang w:val="en-US"/>
        </w:rPr>
      </w:pPr>
    </w:p>
    <w:p w14:paraId="2BCA231A" w14:textId="77777777" w:rsidR="00A65722" w:rsidRDefault="00A65722">
      <w:pPr>
        <w:rPr>
          <w:lang w:val="en-US"/>
        </w:rPr>
      </w:pPr>
    </w:p>
    <w:p w14:paraId="04B165F4" w14:textId="77777777" w:rsidR="00A65722" w:rsidRDefault="00000000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3BE7EF4B" w14:textId="77777777" w:rsidR="00415244" w:rsidRDefault="00415244" w:rsidP="00415244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21424070 – Nguyễn Võ Quang Vinh</w:t>
      </w:r>
    </w:p>
    <w:p w14:paraId="4BD3E8BC" w14:textId="77777777" w:rsidR="00415244" w:rsidRDefault="00415244" w:rsidP="00415244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22424012 – Dương Thị Ánh Nguyệt</w:t>
      </w:r>
    </w:p>
    <w:p w14:paraId="1B9461FF" w14:textId="77777777" w:rsidR="00415244" w:rsidRDefault="00415244" w:rsidP="00415244">
      <w:pPr>
        <w:jc w:val="center"/>
        <w:rPr>
          <w:rFonts w:ascii="Arial" w:hAnsi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22424017 – Phạm Võ Thiện</w:t>
      </w:r>
    </w:p>
    <w:p w14:paraId="2680241E" w14:textId="77777777" w:rsidR="00415244" w:rsidRDefault="00415244" w:rsidP="00415244">
      <w:pPr>
        <w:jc w:val="center"/>
        <w:rPr>
          <w:sz w:val="30"/>
          <w:szCs w:val="30"/>
          <w:lang w:val="en-US"/>
        </w:rPr>
        <w:sectPr w:rsidR="00415244" w:rsidSect="005E57A1">
          <w:headerReference w:type="default" r:id="rId8"/>
          <w:footerReference w:type="default" r:id="rId9"/>
          <w:pgSz w:w="11907" w:h="1683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/>
          <w:color w:val="0000FF"/>
          <w:sz w:val="30"/>
          <w:szCs w:val="30"/>
          <w:lang w:val="en-US"/>
        </w:rPr>
        <w:t>22424021  - Lê Đạt Trường An</w:t>
      </w:r>
    </w:p>
    <w:p w14:paraId="7C75D8DA" w14:textId="77777777" w:rsidR="00A65722" w:rsidRDefault="00000000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>
        <w:rPr>
          <w:rFonts w:ascii="Arial" w:eastAsia="SimSun" w:hAnsi="Arial"/>
          <w:b/>
          <w:sz w:val="36"/>
          <w:lang w:val="en-US"/>
        </w:rPr>
        <w:lastRenderedPageBreak/>
        <w:t xml:space="preserve">Bảng ghi nhận thay đổi tài liệu </w:t>
      </w:r>
    </w:p>
    <w:p w14:paraId="500D18FB" w14:textId="77777777" w:rsidR="00A65722" w:rsidRDefault="00A65722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363"/>
        <w:gridCol w:w="3744"/>
        <w:gridCol w:w="2304"/>
      </w:tblGrid>
      <w:tr w:rsidR="00A65722" w14:paraId="45524E7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443B4" w14:textId="77777777" w:rsidR="00A65722" w:rsidRDefault="0000000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62728" w14:textId="77777777" w:rsidR="00A65722" w:rsidRDefault="0000000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91068" w14:textId="77777777" w:rsidR="00A65722" w:rsidRDefault="0000000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74EAE" w14:textId="77777777" w:rsidR="00A65722" w:rsidRDefault="0000000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A65722" w14:paraId="52071A0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807BE" w14:textId="4220B64A" w:rsidR="00A65722" w:rsidRDefault="00415244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3</w:t>
            </w:r>
            <w:r w:rsidR="00000000">
              <w:rPr>
                <w:rFonts w:eastAsia="SimSun"/>
                <w:color w:val="0000FF"/>
                <w:lang w:val="en-US"/>
              </w:rPr>
              <w:t>0/12/202</w:t>
            </w:r>
            <w:r>
              <w:rPr>
                <w:rFonts w:eastAsia="SimSun"/>
                <w:color w:val="0000FF"/>
                <w:lang w:val="en-US"/>
              </w:rPr>
              <w:t>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DAA76" w14:textId="77777777" w:rsidR="00A65722" w:rsidRDefault="0000000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151AD" w14:textId="77777777" w:rsidR="00A65722" w:rsidRDefault="0000000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mô tả phiên bản tài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732DC" w14:textId="7CE176E3" w:rsidR="00A65722" w:rsidRDefault="00415244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Dương Thị Ánh Nguyệt</w:t>
            </w:r>
          </w:p>
        </w:tc>
      </w:tr>
      <w:tr w:rsidR="00A65722" w14:paraId="3FE83CA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E8543" w14:textId="77777777" w:rsidR="00A65722" w:rsidRDefault="00A6572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B4BCF" w14:textId="77777777" w:rsidR="00A65722" w:rsidRDefault="00A6572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81067" w14:textId="77777777" w:rsidR="00A65722" w:rsidRDefault="00A6572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A0ED7" w14:textId="77777777" w:rsidR="00A65722" w:rsidRDefault="00A6572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A65722" w14:paraId="31FBA19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A9CF7" w14:textId="77777777" w:rsidR="00A65722" w:rsidRDefault="00A6572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49D93" w14:textId="77777777" w:rsidR="00A65722" w:rsidRDefault="00A6572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DF52F" w14:textId="77777777" w:rsidR="00A65722" w:rsidRDefault="00A6572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3CB51" w14:textId="77777777" w:rsidR="00A65722" w:rsidRDefault="00A6572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A65722" w14:paraId="0DAE254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2FC6B" w14:textId="77777777" w:rsidR="00A65722" w:rsidRDefault="00A6572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A5130" w14:textId="77777777" w:rsidR="00A65722" w:rsidRDefault="00A6572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980BE" w14:textId="77777777" w:rsidR="00A65722" w:rsidRDefault="00A6572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CDEDB" w14:textId="77777777" w:rsidR="00A65722" w:rsidRDefault="00A6572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6CD873E6" w14:textId="77777777" w:rsidR="00A65722" w:rsidRDefault="00A65722">
      <w:pPr>
        <w:pStyle w:val="Title"/>
        <w:rPr>
          <w:lang w:val="en-US"/>
        </w:rPr>
      </w:pPr>
    </w:p>
    <w:p w14:paraId="46E3225C" w14:textId="77777777" w:rsidR="00A65722" w:rsidRDefault="00000000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12A9FB2A" w14:textId="77777777" w:rsidR="00A65722" w:rsidRDefault="00000000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>
          <w:rPr>
            <w:rStyle w:val="Hyperlink"/>
          </w:rPr>
          <w:t>1.</w:t>
        </w:r>
        <w:r>
          <w:rPr>
            <w:rFonts w:ascii="Calibri" w:hAnsi="Calibri"/>
            <w:sz w:val="22"/>
            <w:szCs w:val="22"/>
            <w:lang w:val="en-US"/>
          </w:rPr>
          <w:tab/>
        </w:r>
        <w:r>
          <w:rPr>
            <w:rStyle w:val="Hyperlink"/>
            <w:lang w:val="en-US"/>
          </w:rPr>
          <w:t xml:space="preserve">Sơ đồ </w:t>
        </w:r>
        <w:r>
          <w:rPr>
            <w:rStyle w:val="Hyperlink"/>
          </w:rPr>
          <w:t>Use-case</w:t>
        </w:r>
        <w:r>
          <w:tab/>
        </w:r>
        <w:r>
          <w:fldChar w:fldCharType="begin"/>
        </w:r>
        <w:r>
          <w:instrText xml:space="preserve"> PAGEREF _Toc369450773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E1548A3" w14:textId="77777777" w:rsidR="00A65722" w:rsidRDefault="00000000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en-US"/>
        </w:rPr>
      </w:pPr>
      <w:hyperlink w:anchor="_Toc369450774" w:history="1">
        <w:r>
          <w:rPr>
            <w:rStyle w:val="Hyperlink"/>
            <w:lang w:val="en-US"/>
          </w:rPr>
          <w:t>2.</w:t>
        </w:r>
        <w:r>
          <w:rPr>
            <w:rFonts w:ascii="Calibri" w:hAnsi="Calibri"/>
            <w:sz w:val="22"/>
            <w:szCs w:val="22"/>
            <w:lang w:val="en-US"/>
          </w:rPr>
          <w:tab/>
        </w:r>
        <w:r>
          <w:rPr>
            <w:rStyle w:val="Hyperlink"/>
            <w:lang w:val="en-US"/>
          </w:rPr>
          <w:t>Danh sách các Actor</w:t>
        </w:r>
        <w:r>
          <w:tab/>
        </w:r>
        <w:r>
          <w:fldChar w:fldCharType="begin"/>
        </w:r>
        <w:r>
          <w:instrText xml:space="preserve"> PAGEREF _Toc369450774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190488B" w14:textId="77777777" w:rsidR="00A65722" w:rsidRDefault="00000000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en-US"/>
        </w:rPr>
      </w:pPr>
      <w:hyperlink w:anchor="_Toc369450775" w:history="1">
        <w:r>
          <w:rPr>
            <w:rStyle w:val="Hyperlink"/>
            <w:lang w:val="en-US"/>
          </w:rPr>
          <w:t>3.</w:t>
        </w:r>
        <w:r>
          <w:rPr>
            <w:rFonts w:ascii="Calibri" w:hAnsi="Calibri"/>
            <w:sz w:val="22"/>
            <w:szCs w:val="22"/>
            <w:lang w:val="en-US"/>
          </w:rPr>
          <w:tab/>
        </w:r>
        <w:r>
          <w:rPr>
            <w:rStyle w:val="Hyperlink"/>
            <w:lang w:val="en-US"/>
          </w:rPr>
          <w:t>Danh sách các Use-case</w:t>
        </w:r>
        <w:r>
          <w:tab/>
        </w:r>
        <w:r>
          <w:fldChar w:fldCharType="begin"/>
        </w:r>
        <w:r>
          <w:instrText xml:space="preserve"> PAGEREF _Toc369450775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73BC03C" w14:textId="77777777" w:rsidR="00A65722" w:rsidRDefault="00000000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en-US"/>
        </w:rPr>
      </w:pPr>
      <w:hyperlink w:anchor="_Toc369450776" w:history="1">
        <w:r>
          <w:rPr>
            <w:rStyle w:val="Hyperlink"/>
            <w:lang w:val="en-US"/>
          </w:rPr>
          <w:t>4.</w:t>
        </w:r>
        <w:r>
          <w:rPr>
            <w:rFonts w:ascii="Calibri" w:hAnsi="Calibri"/>
            <w:sz w:val="22"/>
            <w:szCs w:val="22"/>
            <w:lang w:val="en-US"/>
          </w:rPr>
          <w:tab/>
        </w:r>
        <w:r>
          <w:rPr>
            <w:rStyle w:val="Hyperlink"/>
            <w:lang w:val="en-US"/>
          </w:rPr>
          <w:t>Đặc tả Use-case</w:t>
        </w:r>
        <w:r>
          <w:tab/>
        </w:r>
        <w:r>
          <w:fldChar w:fldCharType="begin"/>
        </w:r>
        <w:r>
          <w:instrText xml:space="preserve"> PAGEREF _Toc369450776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A4A7911" w14:textId="77777777" w:rsidR="00A65722" w:rsidRDefault="00000000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en-US"/>
        </w:rPr>
      </w:pPr>
      <w:hyperlink w:anchor="_Toc369450777" w:history="1">
        <w:r>
          <w:rPr>
            <w:rStyle w:val="Hyperlink"/>
            <w:lang w:val="en-US"/>
          </w:rPr>
          <w:t>4.1</w:t>
        </w:r>
        <w:r>
          <w:rPr>
            <w:rFonts w:ascii="Calibri" w:hAnsi="Calibri"/>
            <w:sz w:val="22"/>
            <w:szCs w:val="22"/>
            <w:lang w:val="en-US"/>
          </w:rPr>
          <w:tab/>
        </w:r>
        <w:r>
          <w:rPr>
            <w:rStyle w:val="Hyperlink"/>
            <w:lang w:val="en-US"/>
          </w:rPr>
          <w:t>Đặc tả Use-case “Tên Use-case”</w:t>
        </w:r>
        <w:r>
          <w:tab/>
        </w:r>
        <w:r>
          <w:fldChar w:fldCharType="begin"/>
        </w:r>
        <w:r>
          <w:instrText xml:space="preserve"> PAGEREF _Toc369450777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6134EA7" w14:textId="77777777" w:rsidR="00A65722" w:rsidRDefault="00000000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 w14:paraId="1DBD2F77" w14:textId="77777777" w:rsidR="00A65722" w:rsidRDefault="00000000">
      <w:pPr>
        <w:jc w:val="both"/>
      </w:pPr>
      <w:r>
        <w:rPr>
          <w:noProof/>
        </w:rPr>
        <w:drawing>
          <wp:inline distT="0" distB="0" distL="114300" distR="114300" wp14:anchorId="70F93CE7" wp14:editId="24A25DD6">
            <wp:extent cx="5725795" cy="3108960"/>
            <wp:effectExtent l="0" t="0" r="444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B70D" w14:textId="77777777" w:rsidR="00A65722" w:rsidRDefault="00000000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2184222"/>
      <w:bookmarkStart w:id="3" w:name="_Toc452186669"/>
      <w:bookmarkStart w:id="4" w:name="_Toc460198367"/>
      <w:bookmarkStart w:id="5" w:name="_Toc451996089"/>
      <w:bookmarkStart w:id="6" w:name="_Toc452198046"/>
      <w:r>
        <w:rPr>
          <w:lang w:val="en-US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3192"/>
        <w:gridCol w:w="5651"/>
      </w:tblGrid>
      <w:tr w:rsidR="00A65722" w14:paraId="40A4BC0B" w14:textId="77777777">
        <w:tc>
          <w:tcPr>
            <w:tcW w:w="763" w:type="dxa"/>
            <w:shd w:val="clear" w:color="auto" w:fill="auto"/>
          </w:tcPr>
          <w:p w14:paraId="17C57139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0C956928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14:paraId="5AEFE804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A65722" w14:paraId="0754CD9F" w14:textId="77777777">
        <w:tc>
          <w:tcPr>
            <w:tcW w:w="763" w:type="dxa"/>
            <w:shd w:val="clear" w:color="auto" w:fill="auto"/>
          </w:tcPr>
          <w:p w14:paraId="0ACEBCA1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38271CAB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651" w:type="dxa"/>
            <w:shd w:val="clear" w:color="auto" w:fill="auto"/>
          </w:tcPr>
          <w:p w14:paraId="4F839E18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Người dùng hệ thống</w:t>
            </w:r>
          </w:p>
        </w:tc>
      </w:tr>
      <w:tr w:rsidR="00A65722" w14:paraId="395FD092" w14:textId="77777777">
        <w:tc>
          <w:tcPr>
            <w:tcW w:w="763" w:type="dxa"/>
            <w:shd w:val="clear" w:color="auto" w:fill="auto"/>
          </w:tcPr>
          <w:p w14:paraId="5B610A80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34DCC41E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5651" w:type="dxa"/>
            <w:shd w:val="clear" w:color="auto" w:fill="auto"/>
          </w:tcPr>
          <w:p w14:paraId="145C70CB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Quản trị viên</w:t>
            </w:r>
          </w:p>
        </w:tc>
      </w:tr>
    </w:tbl>
    <w:p w14:paraId="2BD14D0D" w14:textId="77777777" w:rsidR="00A65722" w:rsidRDefault="00A65722">
      <w:pPr>
        <w:pStyle w:val="BodyText"/>
        <w:rPr>
          <w:lang w:val="en-US"/>
        </w:rPr>
      </w:pPr>
    </w:p>
    <w:p w14:paraId="1785C7AA" w14:textId="77777777" w:rsidR="00A65722" w:rsidRDefault="00000000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r>
        <w:rPr>
          <w:lang w:val="en-US"/>
        </w:rPr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3192"/>
        <w:gridCol w:w="5651"/>
      </w:tblGrid>
      <w:tr w:rsidR="00A65722" w14:paraId="5A9F2E98" w14:textId="77777777">
        <w:tc>
          <w:tcPr>
            <w:tcW w:w="763" w:type="dxa"/>
            <w:shd w:val="clear" w:color="auto" w:fill="auto"/>
          </w:tcPr>
          <w:p w14:paraId="0249735E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56DB8FE0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14:paraId="402B5D18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A65722" w14:paraId="53F8EC9B" w14:textId="77777777">
        <w:tc>
          <w:tcPr>
            <w:tcW w:w="763" w:type="dxa"/>
            <w:shd w:val="clear" w:color="auto" w:fill="auto"/>
          </w:tcPr>
          <w:p w14:paraId="27CB64FF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40EE5411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5651" w:type="dxa"/>
            <w:shd w:val="clear" w:color="auto" w:fill="auto"/>
          </w:tcPr>
          <w:p w14:paraId="121BEA51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Chức năng đăng nhập hệ thống</w:t>
            </w:r>
          </w:p>
        </w:tc>
      </w:tr>
      <w:tr w:rsidR="00A65722" w14:paraId="555F9655" w14:textId="77777777">
        <w:tc>
          <w:tcPr>
            <w:tcW w:w="763" w:type="dxa"/>
            <w:shd w:val="clear" w:color="auto" w:fill="auto"/>
          </w:tcPr>
          <w:p w14:paraId="0F99E595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1E092E7E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Đăng ký tài khoản</w:t>
            </w:r>
          </w:p>
        </w:tc>
        <w:tc>
          <w:tcPr>
            <w:tcW w:w="5651" w:type="dxa"/>
            <w:shd w:val="clear" w:color="auto" w:fill="auto"/>
          </w:tcPr>
          <w:p w14:paraId="61495570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Chức năng đăng ký tài khoản hệ thống</w:t>
            </w:r>
          </w:p>
        </w:tc>
      </w:tr>
      <w:tr w:rsidR="00A65722" w14:paraId="1D4D2A88" w14:textId="77777777">
        <w:tc>
          <w:tcPr>
            <w:tcW w:w="763" w:type="dxa"/>
            <w:shd w:val="clear" w:color="auto" w:fill="auto"/>
          </w:tcPr>
          <w:p w14:paraId="4F172341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45B04F6D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Tiếp nhận học sinh</w:t>
            </w:r>
          </w:p>
        </w:tc>
        <w:tc>
          <w:tcPr>
            <w:tcW w:w="5651" w:type="dxa"/>
            <w:shd w:val="clear" w:color="auto" w:fill="auto"/>
          </w:tcPr>
          <w:p w14:paraId="17E3E822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Chức năng quản lý học sinh (xem thông tin)</w:t>
            </w:r>
          </w:p>
        </w:tc>
      </w:tr>
      <w:tr w:rsidR="00A65722" w14:paraId="2C1AB395" w14:textId="77777777">
        <w:tc>
          <w:tcPr>
            <w:tcW w:w="763" w:type="dxa"/>
            <w:shd w:val="clear" w:color="auto" w:fill="auto"/>
          </w:tcPr>
          <w:p w14:paraId="34657681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337FF733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Thêm học sinh</w:t>
            </w:r>
          </w:p>
        </w:tc>
        <w:tc>
          <w:tcPr>
            <w:tcW w:w="5651" w:type="dxa"/>
            <w:shd w:val="clear" w:color="auto" w:fill="auto"/>
          </w:tcPr>
          <w:p w14:paraId="4F3B2C2E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Chức năng quản lý học sinh (thêm)</w:t>
            </w:r>
          </w:p>
        </w:tc>
      </w:tr>
      <w:tr w:rsidR="00A65722" w14:paraId="4AE7197F" w14:textId="77777777">
        <w:tc>
          <w:tcPr>
            <w:tcW w:w="763" w:type="dxa"/>
            <w:shd w:val="clear" w:color="auto" w:fill="auto"/>
          </w:tcPr>
          <w:p w14:paraId="176830ED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1329A6C1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Xóa học sinh</w:t>
            </w:r>
          </w:p>
        </w:tc>
        <w:tc>
          <w:tcPr>
            <w:tcW w:w="5651" w:type="dxa"/>
            <w:shd w:val="clear" w:color="auto" w:fill="auto"/>
          </w:tcPr>
          <w:p w14:paraId="3FEEE57F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Chức năng quản lý học sinh (xóa)</w:t>
            </w:r>
          </w:p>
        </w:tc>
      </w:tr>
      <w:tr w:rsidR="00A65722" w14:paraId="4C8693E7" w14:textId="77777777">
        <w:tc>
          <w:tcPr>
            <w:tcW w:w="763" w:type="dxa"/>
            <w:shd w:val="clear" w:color="auto" w:fill="auto"/>
          </w:tcPr>
          <w:p w14:paraId="1EC9E73E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42B901A7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Cập nhật học sinh</w:t>
            </w:r>
          </w:p>
        </w:tc>
        <w:tc>
          <w:tcPr>
            <w:tcW w:w="5651" w:type="dxa"/>
            <w:shd w:val="clear" w:color="auto" w:fill="auto"/>
          </w:tcPr>
          <w:p w14:paraId="4E812C20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Chức năng quản lý học sinh (sửa)</w:t>
            </w:r>
          </w:p>
        </w:tc>
      </w:tr>
      <w:tr w:rsidR="00A65722" w14:paraId="27DCBC10" w14:textId="77777777">
        <w:tc>
          <w:tcPr>
            <w:tcW w:w="763" w:type="dxa"/>
            <w:shd w:val="clear" w:color="auto" w:fill="auto"/>
          </w:tcPr>
          <w:p w14:paraId="61E4DB4F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23BE5019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Lập danh sách lớp</w:t>
            </w:r>
          </w:p>
        </w:tc>
        <w:tc>
          <w:tcPr>
            <w:tcW w:w="5651" w:type="dxa"/>
            <w:shd w:val="clear" w:color="auto" w:fill="auto"/>
          </w:tcPr>
          <w:p w14:paraId="5713A639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Chức năng quản lý lớp học (xem thông tin)</w:t>
            </w:r>
          </w:p>
        </w:tc>
      </w:tr>
      <w:tr w:rsidR="00A65722" w14:paraId="78A33EDB" w14:textId="77777777">
        <w:tc>
          <w:tcPr>
            <w:tcW w:w="763" w:type="dxa"/>
            <w:shd w:val="clear" w:color="auto" w:fill="auto"/>
          </w:tcPr>
          <w:p w14:paraId="5A27861B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3950A0E9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Thêm lớp</w:t>
            </w:r>
          </w:p>
        </w:tc>
        <w:tc>
          <w:tcPr>
            <w:tcW w:w="5651" w:type="dxa"/>
            <w:shd w:val="clear" w:color="auto" w:fill="auto"/>
          </w:tcPr>
          <w:p w14:paraId="6539E215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Chức năng quản lý lớp học (thêm)</w:t>
            </w:r>
          </w:p>
        </w:tc>
      </w:tr>
      <w:tr w:rsidR="00A65722" w14:paraId="418598B0" w14:textId="77777777">
        <w:tc>
          <w:tcPr>
            <w:tcW w:w="763" w:type="dxa"/>
            <w:shd w:val="clear" w:color="auto" w:fill="auto"/>
          </w:tcPr>
          <w:p w14:paraId="29AF41BC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14:paraId="43798B9C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Xóa lớp</w:t>
            </w:r>
          </w:p>
        </w:tc>
        <w:tc>
          <w:tcPr>
            <w:tcW w:w="5651" w:type="dxa"/>
            <w:shd w:val="clear" w:color="auto" w:fill="auto"/>
          </w:tcPr>
          <w:p w14:paraId="28EDAFFF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Chức năng quản lý lớp học (xóa)</w:t>
            </w:r>
          </w:p>
        </w:tc>
      </w:tr>
      <w:tr w:rsidR="00A65722" w14:paraId="44FBB62A" w14:textId="77777777">
        <w:tc>
          <w:tcPr>
            <w:tcW w:w="763" w:type="dxa"/>
            <w:shd w:val="clear" w:color="auto" w:fill="auto"/>
          </w:tcPr>
          <w:p w14:paraId="3D3F639E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14:paraId="43DD6968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Cập nhật lớp</w:t>
            </w:r>
          </w:p>
        </w:tc>
        <w:tc>
          <w:tcPr>
            <w:tcW w:w="5651" w:type="dxa"/>
            <w:shd w:val="clear" w:color="auto" w:fill="auto"/>
          </w:tcPr>
          <w:p w14:paraId="20219FC9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Chức năng quản lý lớp học (sửa)</w:t>
            </w:r>
          </w:p>
        </w:tc>
      </w:tr>
      <w:tr w:rsidR="00A65722" w14:paraId="4C2E4143" w14:textId="77777777">
        <w:trPr>
          <w:trHeight w:val="257"/>
        </w:trPr>
        <w:tc>
          <w:tcPr>
            <w:tcW w:w="763" w:type="dxa"/>
            <w:shd w:val="clear" w:color="auto" w:fill="auto"/>
          </w:tcPr>
          <w:p w14:paraId="0788426D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14:paraId="116908EC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Tra cứu học sinh</w:t>
            </w:r>
          </w:p>
        </w:tc>
        <w:tc>
          <w:tcPr>
            <w:tcW w:w="5651" w:type="dxa"/>
            <w:shd w:val="clear" w:color="auto" w:fill="auto"/>
          </w:tcPr>
          <w:p w14:paraId="0587F77E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Chức năng tra cứu học sinh theo tên hoặc mã số</w:t>
            </w:r>
          </w:p>
        </w:tc>
      </w:tr>
      <w:tr w:rsidR="00A65722" w14:paraId="6EC55125" w14:textId="77777777">
        <w:trPr>
          <w:trHeight w:val="90"/>
        </w:trPr>
        <w:tc>
          <w:tcPr>
            <w:tcW w:w="763" w:type="dxa"/>
            <w:shd w:val="clear" w:color="auto" w:fill="auto"/>
          </w:tcPr>
          <w:p w14:paraId="258A92CA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14:paraId="502E14FE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Quản lý bảng điểm</w:t>
            </w:r>
          </w:p>
        </w:tc>
        <w:tc>
          <w:tcPr>
            <w:tcW w:w="5651" w:type="dxa"/>
            <w:shd w:val="clear" w:color="auto" w:fill="auto"/>
          </w:tcPr>
          <w:p w14:paraId="12E8244D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Chức năng quản lý bảng điểm (xem thông tin)</w:t>
            </w:r>
          </w:p>
        </w:tc>
      </w:tr>
      <w:tr w:rsidR="00A65722" w14:paraId="651A88E3" w14:textId="77777777">
        <w:trPr>
          <w:trHeight w:val="256"/>
        </w:trPr>
        <w:tc>
          <w:tcPr>
            <w:tcW w:w="763" w:type="dxa"/>
            <w:shd w:val="clear" w:color="auto" w:fill="auto"/>
          </w:tcPr>
          <w:p w14:paraId="22C6FAF8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14:paraId="4696BFC1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Thêm thông tin điểm</w:t>
            </w:r>
          </w:p>
        </w:tc>
        <w:tc>
          <w:tcPr>
            <w:tcW w:w="5651" w:type="dxa"/>
            <w:shd w:val="clear" w:color="auto" w:fill="auto"/>
          </w:tcPr>
          <w:p w14:paraId="204729C7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Chức năng quản lý bảng điểm (thêm)</w:t>
            </w:r>
          </w:p>
        </w:tc>
      </w:tr>
      <w:tr w:rsidR="00A65722" w14:paraId="678CEEDD" w14:textId="77777777">
        <w:tc>
          <w:tcPr>
            <w:tcW w:w="763" w:type="dxa"/>
            <w:shd w:val="clear" w:color="auto" w:fill="auto"/>
          </w:tcPr>
          <w:p w14:paraId="46026540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14:paraId="64F31A98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Xóa thông tin điểm</w:t>
            </w:r>
          </w:p>
        </w:tc>
        <w:tc>
          <w:tcPr>
            <w:tcW w:w="5651" w:type="dxa"/>
            <w:shd w:val="clear" w:color="auto" w:fill="auto"/>
          </w:tcPr>
          <w:p w14:paraId="5D502AF5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Chức năng quản lý bảng điểm (xóa)</w:t>
            </w:r>
          </w:p>
        </w:tc>
      </w:tr>
      <w:tr w:rsidR="00A65722" w14:paraId="091BFD0D" w14:textId="77777777">
        <w:tc>
          <w:tcPr>
            <w:tcW w:w="763" w:type="dxa"/>
            <w:shd w:val="clear" w:color="auto" w:fill="auto"/>
          </w:tcPr>
          <w:p w14:paraId="24B489C6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14:paraId="3D164393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Cập nhật thông tin điểm</w:t>
            </w:r>
          </w:p>
        </w:tc>
        <w:tc>
          <w:tcPr>
            <w:tcW w:w="5651" w:type="dxa"/>
            <w:shd w:val="clear" w:color="auto" w:fill="auto"/>
          </w:tcPr>
          <w:p w14:paraId="1A2B45A8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Chức năng quản lý bảng điểm (sửa)</w:t>
            </w:r>
          </w:p>
        </w:tc>
      </w:tr>
      <w:tr w:rsidR="00A65722" w14:paraId="6C5156A7" w14:textId="77777777">
        <w:tc>
          <w:tcPr>
            <w:tcW w:w="763" w:type="dxa"/>
            <w:shd w:val="clear" w:color="auto" w:fill="auto"/>
          </w:tcPr>
          <w:p w14:paraId="11C785FC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 w14:paraId="2E6BD91C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Lập báo cáo tổng kết</w:t>
            </w:r>
          </w:p>
        </w:tc>
        <w:tc>
          <w:tcPr>
            <w:tcW w:w="5651" w:type="dxa"/>
            <w:shd w:val="clear" w:color="auto" w:fill="auto"/>
          </w:tcPr>
          <w:p w14:paraId="7A74C25D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Chức năng hiển thị báo cáo theo học kỳ và xuất báo cáo</w:t>
            </w:r>
          </w:p>
        </w:tc>
      </w:tr>
      <w:tr w:rsidR="00A65722" w14:paraId="0A0A4E25" w14:textId="77777777">
        <w:tc>
          <w:tcPr>
            <w:tcW w:w="763" w:type="dxa"/>
            <w:shd w:val="clear" w:color="auto" w:fill="auto"/>
          </w:tcPr>
          <w:p w14:paraId="07764207" w14:textId="77777777" w:rsidR="00A65722" w:rsidRDefault="000000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 w14:paraId="5ECFB5AC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Thay đổi quy định</w:t>
            </w:r>
          </w:p>
        </w:tc>
        <w:tc>
          <w:tcPr>
            <w:tcW w:w="5651" w:type="dxa"/>
            <w:shd w:val="clear" w:color="auto" w:fill="auto"/>
          </w:tcPr>
          <w:p w14:paraId="61796AFD" w14:textId="77777777" w:rsidR="00A65722" w:rsidRDefault="00000000">
            <w:pPr>
              <w:rPr>
                <w:lang w:val="en-US"/>
              </w:rPr>
            </w:pPr>
            <w:r>
              <w:rPr>
                <w:lang w:val="en-US"/>
              </w:rPr>
              <w:t>Chức năng thay đổi các quy định</w:t>
            </w:r>
          </w:p>
        </w:tc>
      </w:tr>
    </w:tbl>
    <w:p w14:paraId="486499F0" w14:textId="77777777" w:rsidR="00A65722" w:rsidRDefault="00A65722">
      <w:pPr>
        <w:rPr>
          <w:lang w:val="en-US"/>
        </w:rPr>
      </w:pPr>
    </w:p>
    <w:p w14:paraId="56726461" w14:textId="77777777" w:rsidR="00A65722" w:rsidRDefault="00000000">
      <w:pPr>
        <w:pStyle w:val="Heading1"/>
        <w:spacing w:line="360" w:lineRule="auto"/>
        <w:jc w:val="both"/>
        <w:rPr>
          <w:lang w:val="en-US"/>
        </w:rPr>
      </w:pPr>
      <w:bookmarkStart w:id="8" w:name="_Toc369450776"/>
      <w:r>
        <w:rPr>
          <w:lang w:val="en-US"/>
        </w:rPr>
        <w:lastRenderedPageBreak/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14:paraId="7D81AF0E" w14:textId="77777777" w:rsidR="00A65722" w:rsidRDefault="00000000">
      <w:pPr>
        <w:pStyle w:val="Heading2"/>
        <w:spacing w:line="360" w:lineRule="auto"/>
        <w:jc w:val="both"/>
        <w:rPr>
          <w:lang w:val="en-US"/>
        </w:rPr>
      </w:pPr>
      <w:bookmarkStart w:id="9" w:name="_Toc369450777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“Đăng nhập”</w:t>
      </w:r>
      <w:bookmarkEnd w:id="9"/>
    </w:p>
    <w:p w14:paraId="7325B9C6" w14:textId="77777777" w:rsidR="00A65722" w:rsidRDefault="00000000">
      <w:pPr>
        <w:pStyle w:val="Heading3"/>
        <w:spacing w:line="360" w:lineRule="auto"/>
        <w:jc w:val="both"/>
      </w:pPr>
      <w:r>
        <w:t>Tóm tắt</w:t>
      </w:r>
    </w:p>
    <w:p w14:paraId="0954CD5B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Người dùng và quản trị viên sử dụng use-case đăng nhập. Thực hiện chức năng đăng nhập vào hệ thống và để sử dụng các chức năng khác của hệ thống </w:t>
      </w:r>
    </w:p>
    <w:p w14:paraId="1556C93E" w14:textId="77777777" w:rsidR="00A65722" w:rsidRDefault="00000000">
      <w:pPr>
        <w:pStyle w:val="Heading3"/>
        <w:spacing w:line="360" w:lineRule="auto"/>
        <w:jc w:val="both"/>
      </w:pPr>
      <w:r>
        <w:t>Dòng sự kiện</w:t>
      </w:r>
    </w:p>
    <w:p w14:paraId="3D73174E" w14:textId="77777777" w:rsidR="00A65722" w:rsidRDefault="00000000">
      <w:pPr>
        <w:pStyle w:val="Heading4"/>
        <w:spacing w:line="360" w:lineRule="auto"/>
        <w:jc w:val="both"/>
      </w:pPr>
      <w:r>
        <w:t>Dòng sự kiện chính</w:t>
      </w:r>
    </w:p>
    <w:p w14:paraId="0351E5A1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14:paraId="77E3003E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Nên đánh số thứ tự các bước trong dòng sự kiện chính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7008"/>
      </w:tblGrid>
      <w:tr w:rsidR="00A65722" w14:paraId="68BD07F2" w14:textId="77777777">
        <w:trPr>
          <w:trHeight w:val="269"/>
          <w:jc w:val="center"/>
        </w:trPr>
        <w:tc>
          <w:tcPr>
            <w:tcW w:w="451" w:type="dxa"/>
          </w:tcPr>
          <w:p w14:paraId="5A8D318D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1</w:t>
            </w:r>
          </w:p>
        </w:tc>
        <w:tc>
          <w:tcPr>
            <w:tcW w:w="7008" w:type="dxa"/>
          </w:tcPr>
          <w:p w14:paraId="75B2D5B2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Hệ thống hiển thị màn hình đăng nhập</w:t>
            </w:r>
          </w:p>
        </w:tc>
      </w:tr>
      <w:tr w:rsidR="00A65722" w14:paraId="662130EA" w14:textId="77777777">
        <w:trPr>
          <w:trHeight w:val="269"/>
          <w:jc w:val="center"/>
        </w:trPr>
        <w:tc>
          <w:tcPr>
            <w:tcW w:w="451" w:type="dxa"/>
          </w:tcPr>
          <w:p w14:paraId="36E6B98A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2</w:t>
            </w:r>
          </w:p>
        </w:tc>
        <w:tc>
          <w:tcPr>
            <w:tcW w:w="7008" w:type="dxa"/>
          </w:tcPr>
          <w:p w14:paraId="4C68A8D1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Người dùng nhập tên đăng nhập và mật khẩu</w:t>
            </w:r>
          </w:p>
        </w:tc>
      </w:tr>
      <w:tr w:rsidR="00A65722" w14:paraId="227C76BA" w14:textId="77777777">
        <w:trPr>
          <w:trHeight w:val="269"/>
          <w:jc w:val="center"/>
        </w:trPr>
        <w:tc>
          <w:tcPr>
            <w:tcW w:w="451" w:type="dxa"/>
          </w:tcPr>
          <w:p w14:paraId="225E7CCB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3</w:t>
            </w:r>
          </w:p>
        </w:tc>
        <w:tc>
          <w:tcPr>
            <w:tcW w:w="7008" w:type="dxa"/>
          </w:tcPr>
          <w:p w14:paraId="1DE62DEC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Hệ thống hiển thị kiểm tra thông tin đăng nhập</w:t>
            </w:r>
          </w:p>
        </w:tc>
      </w:tr>
      <w:tr w:rsidR="00A65722" w14:paraId="6EDFD084" w14:textId="77777777">
        <w:trPr>
          <w:trHeight w:val="269"/>
          <w:jc w:val="center"/>
        </w:trPr>
        <w:tc>
          <w:tcPr>
            <w:tcW w:w="451" w:type="dxa"/>
          </w:tcPr>
          <w:p w14:paraId="1BE375B2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4</w:t>
            </w:r>
          </w:p>
        </w:tc>
        <w:tc>
          <w:tcPr>
            <w:tcW w:w="7008" w:type="dxa"/>
          </w:tcPr>
          <w:p w14:paraId="0026E304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Nếu thành công hệ thống hiển thị thông báo thành công và di chuyển đến màn hình các chức năng chính.</w:t>
            </w:r>
          </w:p>
        </w:tc>
      </w:tr>
      <w:tr w:rsidR="00A65722" w14:paraId="2304887C" w14:textId="77777777">
        <w:trPr>
          <w:trHeight w:val="269"/>
          <w:jc w:val="center"/>
        </w:trPr>
        <w:tc>
          <w:tcPr>
            <w:tcW w:w="451" w:type="dxa"/>
          </w:tcPr>
          <w:p w14:paraId="1B4F3D69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5</w:t>
            </w:r>
          </w:p>
        </w:tc>
        <w:tc>
          <w:tcPr>
            <w:tcW w:w="7008" w:type="dxa"/>
          </w:tcPr>
          <w:p w14:paraId="49F3A4C2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Kết thúc use case</w:t>
            </w:r>
          </w:p>
        </w:tc>
      </w:tr>
    </w:tbl>
    <w:p w14:paraId="7FF4C6FF" w14:textId="77777777" w:rsidR="00A65722" w:rsidRDefault="00A65722">
      <w:pPr>
        <w:pStyle w:val="BodyText"/>
        <w:jc w:val="both"/>
        <w:rPr>
          <w:i/>
          <w:color w:val="0000FF"/>
          <w:lang w:val="en-US"/>
        </w:rPr>
      </w:pPr>
    </w:p>
    <w:p w14:paraId="6C832F8D" w14:textId="77777777" w:rsidR="00A65722" w:rsidRDefault="00000000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7FC42B6E" w14:textId="77777777" w:rsidR="00A65722" w:rsidRDefault="00000000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14:paraId="23C31ADE" w14:textId="77777777" w:rsidR="00A65722" w:rsidRDefault="00000000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có.</w:t>
      </w:r>
    </w:p>
    <w:p w14:paraId="0EEA6C86" w14:textId="77777777" w:rsidR="00A65722" w:rsidRDefault="00000000">
      <w:pPr>
        <w:pStyle w:val="Heading3"/>
        <w:spacing w:line="360" w:lineRule="auto"/>
        <w:jc w:val="both"/>
      </w:pPr>
      <w:r>
        <w:t>Các yêu cầu đặc biệt</w:t>
      </w:r>
    </w:p>
    <w:p w14:paraId="52521B28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32E8BC80" w14:textId="77777777" w:rsidR="00A65722" w:rsidRDefault="00000000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259454B7" w14:textId="77777777" w:rsidR="00A65722" w:rsidRDefault="00000000">
      <w:pPr>
        <w:pStyle w:val="BodyText"/>
        <w:jc w:val="both"/>
        <w:rPr>
          <w:i/>
          <w:color w:val="0000FF"/>
        </w:rPr>
      </w:pPr>
      <w:r>
        <w:rPr>
          <w:i/>
          <w:color w:val="0000FF"/>
        </w:rPr>
        <w:t>Mô tả rõ điều kiện trước khi bắt đầu thực hiện Use-case (ví dụ có đòi hỏi người sử dụng phải đăng nhập thành công trước đó hay không…)</w:t>
      </w:r>
    </w:p>
    <w:p w14:paraId="4682BEA1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20D811A3" w14:textId="77777777" w:rsidR="00A65722" w:rsidRDefault="00000000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1C296A51" w14:textId="77777777" w:rsidR="00A65722" w:rsidRDefault="00000000">
      <w:pPr>
        <w:pStyle w:val="BodyText"/>
        <w:jc w:val="both"/>
        <w:rPr>
          <w:i/>
          <w:color w:val="0000FF"/>
        </w:rPr>
      </w:pPr>
      <w:r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14:paraId="7BE05F91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thành công: hệ thống trả về màn hình chính danh sách các chức năng.</w:t>
      </w:r>
    </w:p>
    <w:p w14:paraId="69BF3C14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thất bại: hệ thống trả về thông báo lỗi.</w:t>
      </w:r>
    </w:p>
    <w:p w14:paraId="6870B596" w14:textId="77777777" w:rsidR="00A65722" w:rsidRDefault="00000000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46F33207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14:paraId="7AD31E04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có.</w:t>
      </w:r>
    </w:p>
    <w:p w14:paraId="103379BD" w14:textId="77777777" w:rsidR="00A65722" w:rsidRDefault="00A65722">
      <w:pPr>
        <w:pStyle w:val="BodyText"/>
        <w:jc w:val="both"/>
        <w:rPr>
          <w:i/>
          <w:color w:val="0000FF"/>
          <w:lang w:val="en-US"/>
        </w:rPr>
      </w:pPr>
    </w:p>
    <w:p w14:paraId="21D20BEC" w14:textId="77777777" w:rsidR="00A65722" w:rsidRDefault="00000000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Đặc tả Use-case </w:t>
      </w:r>
      <w:r>
        <w:rPr>
          <w:color w:val="0000FF"/>
          <w:lang w:val="en-US"/>
        </w:rPr>
        <w:t>“Đăng ký tài khoản”</w:t>
      </w:r>
    </w:p>
    <w:p w14:paraId="1220226C" w14:textId="77777777" w:rsidR="00A65722" w:rsidRDefault="00000000">
      <w:pPr>
        <w:pStyle w:val="Heading3"/>
        <w:spacing w:line="360" w:lineRule="auto"/>
        <w:jc w:val="both"/>
      </w:pPr>
      <w:r>
        <w:t>Tóm tắt</w:t>
      </w:r>
    </w:p>
    <w:p w14:paraId="75D539DC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sử dụng use-case đăng ký tài khoản. Thực hiện chức năng đăng ký tài khoản để sử dụng hệ thống.</w:t>
      </w:r>
    </w:p>
    <w:p w14:paraId="1019A8B5" w14:textId="77777777" w:rsidR="00A65722" w:rsidRDefault="00000000">
      <w:pPr>
        <w:pStyle w:val="Heading3"/>
        <w:spacing w:line="360" w:lineRule="auto"/>
        <w:jc w:val="both"/>
      </w:pPr>
      <w:r>
        <w:t>Dòng sự kiện</w:t>
      </w:r>
    </w:p>
    <w:p w14:paraId="4369DDED" w14:textId="77777777" w:rsidR="00A65722" w:rsidRDefault="00000000">
      <w:pPr>
        <w:pStyle w:val="Heading4"/>
        <w:spacing w:line="360" w:lineRule="auto"/>
        <w:jc w:val="both"/>
      </w:pPr>
      <w:r>
        <w:t>Dòng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7008"/>
      </w:tblGrid>
      <w:tr w:rsidR="00A65722" w14:paraId="46E0E30D" w14:textId="77777777">
        <w:trPr>
          <w:trHeight w:val="269"/>
          <w:jc w:val="center"/>
        </w:trPr>
        <w:tc>
          <w:tcPr>
            <w:tcW w:w="451" w:type="dxa"/>
          </w:tcPr>
          <w:p w14:paraId="4F73B373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1</w:t>
            </w:r>
          </w:p>
        </w:tc>
        <w:tc>
          <w:tcPr>
            <w:tcW w:w="7008" w:type="dxa"/>
          </w:tcPr>
          <w:p w14:paraId="24B82144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Hệ thống hiển thị màn hình đăng ký</w:t>
            </w:r>
          </w:p>
        </w:tc>
      </w:tr>
      <w:tr w:rsidR="00A65722" w14:paraId="7BDB6690" w14:textId="77777777">
        <w:trPr>
          <w:trHeight w:val="269"/>
          <w:jc w:val="center"/>
        </w:trPr>
        <w:tc>
          <w:tcPr>
            <w:tcW w:w="451" w:type="dxa"/>
          </w:tcPr>
          <w:p w14:paraId="3C735026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2</w:t>
            </w:r>
          </w:p>
        </w:tc>
        <w:tc>
          <w:tcPr>
            <w:tcW w:w="7008" w:type="dxa"/>
          </w:tcPr>
          <w:p w14:paraId="2ED6A742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Người dùng nhập tên đăng nhập, mật khẩu, xác nhận mật khẩu</w:t>
            </w:r>
          </w:p>
        </w:tc>
      </w:tr>
      <w:tr w:rsidR="00A65722" w14:paraId="78AB2999" w14:textId="77777777">
        <w:trPr>
          <w:trHeight w:val="269"/>
          <w:jc w:val="center"/>
        </w:trPr>
        <w:tc>
          <w:tcPr>
            <w:tcW w:w="451" w:type="dxa"/>
          </w:tcPr>
          <w:p w14:paraId="2AFAAF7B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3</w:t>
            </w:r>
          </w:p>
        </w:tc>
        <w:tc>
          <w:tcPr>
            <w:tcW w:w="7008" w:type="dxa"/>
          </w:tcPr>
          <w:p w14:paraId="6E2ABD40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Hệ thống hiển thị kiểm tra thông tin đăng ký</w:t>
            </w:r>
          </w:p>
        </w:tc>
      </w:tr>
      <w:tr w:rsidR="00A65722" w14:paraId="7A2043AC" w14:textId="77777777">
        <w:trPr>
          <w:trHeight w:val="269"/>
          <w:jc w:val="center"/>
        </w:trPr>
        <w:tc>
          <w:tcPr>
            <w:tcW w:w="451" w:type="dxa"/>
          </w:tcPr>
          <w:p w14:paraId="5967BB68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4</w:t>
            </w:r>
          </w:p>
        </w:tc>
        <w:tc>
          <w:tcPr>
            <w:tcW w:w="7008" w:type="dxa"/>
          </w:tcPr>
          <w:p w14:paraId="7B8D631D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Nếu thành công hệ thống hiển thị thông báo đăng ký tài khoản thành công</w:t>
            </w:r>
          </w:p>
        </w:tc>
      </w:tr>
      <w:tr w:rsidR="00A65722" w14:paraId="5572B54C" w14:textId="77777777">
        <w:trPr>
          <w:trHeight w:val="269"/>
          <w:jc w:val="center"/>
        </w:trPr>
        <w:tc>
          <w:tcPr>
            <w:tcW w:w="451" w:type="dxa"/>
          </w:tcPr>
          <w:p w14:paraId="42D10C4E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5</w:t>
            </w:r>
          </w:p>
        </w:tc>
        <w:tc>
          <w:tcPr>
            <w:tcW w:w="7008" w:type="dxa"/>
          </w:tcPr>
          <w:p w14:paraId="68D1D8B0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Kết thúc use case</w:t>
            </w:r>
          </w:p>
        </w:tc>
      </w:tr>
    </w:tbl>
    <w:p w14:paraId="2CA20AE3" w14:textId="77777777" w:rsidR="00A65722" w:rsidRDefault="00A65722">
      <w:pPr>
        <w:pStyle w:val="BodyText"/>
        <w:jc w:val="both"/>
        <w:rPr>
          <w:i/>
          <w:color w:val="0000FF"/>
          <w:lang w:val="en-US"/>
        </w:rPr>
      </w:pPr>
    </w:p>
    <w:p w14:paraId="5F887DFB" w14:textId="77777777" w:rsidR="00A65722" w:rsidRDefault="00000000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1255E605" w14:textId="77777777" w:rsidR="00A65722" w:rsidRDefault="00000000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có.</w:t>
      </w:r>
    </w:p>
    <w:p w14:paraId="04660D82" w14:textId="77777777" w:rsidR="00A65722" w:rsidRDefault="00000000">
      <w:pPr>
        <w:pStyle w:val="Heading3"/>
        <w:spacing w:line="360" w:lineRule="auto"/>
        <w:jc w:val="both"/>
      </w:pPr>
      <w:r>
        <w:t>Các yêu cầu đặc biệt</w:t>
      </w:r>
    </w:p>
    <w:p w14:paraId="5A20F6D6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3DAA5BF0" w14:textId="77777777" w:rsidR="00A65722" w:rsidRDefault="00000000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4B95EB1E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5169AB13" w14:textId="77777777" w:rsidR="00A65722" w:rsidRDefault="00000000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5DD4D530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Use case thành công: hệ thống trả về thông báo thành công. </w:t>
      </w:r>
    </w:p>
    <w:p w14:paraId="490371BF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thất bại: hệ thống trả về thông báo lỗi.</w:t>
      </w:r>
    </w:p>
    <w:p w14:paraId="242F8807" w14:textId="77777777" w:rsidR="00A65722" w:rsidRDefault="00000000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4E822DA3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có.</w:t>
      </w:r>
    </w:p>
    <w:p w14:paraId="731DAFC9" w14:textId="77777777" w:rsidR="00A65722" w:rsidRDefault="00A65722">
      <w:pPr>
        <w:pStyle w:val="BodyText"/>
        <w:ind w:left="0"/>
        <w:jc w:val="both"/>
        <w:rPr>
          <w:i/>
          <w:color w:val="0000FF"/>
          <w:lang w:val="en-US"/>
        </w:rPr>
      </w:pPr>
    </w:p>
    <w:p w14:paraId="54EDAF99" w14:textId="77777777" w:rsidR="00A65722" w:rsidRDefault="00000000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“Tiếp nhận học sinh”</w:t>
      </w:r>
    </w:p>
    <w:p w14:paraId="3D766AE8" w14:textId="77777777" w:rsidR="00A65722" w:rsidRDefault="00000000">
      <w:pPr>
        <w:pStyle w:val="Heading3"/>
        <w:spacing w:line="360" w:lineRule="auto"/>
        <w:jc w:val="both"/>
      </w:pPr>
      <w:r>
        <w:t>Tóm tắt</w:t>
      </w:r>
    </w:p>
    <w:p w14:paraId="02F01675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sử dụng use-case tiếp nhận học sinh. Thực hiện chức năng quản lý thông tin học sinh (xem danh sách thông tin học sinh).</w:t>
      </w:r>
    </w:p>
    <w:p w14:paraId="4F9A479E" w14:textId="77777777" w:rsidR="00A65722" w:rsidRDefault="00000000">
      <w:pPr>
        <w:pStyle w:val="Heading3"/>
        <w:spacing w:line="360" w:lineRule="auto"/>
        <w:jc w:val="both"/>
      </w:pPr>
      <w:r>
        <w:t>Dòng sự kiện</w:t>
      </w:r>
    </w:p>
    <w:p w14:paraId="6CBA4C51" w14:textId="77777777" w:rsidR="00A65722" w:rsidRDefault="00000000">
      <w:pPr>
        <w:pStyle w:val="Heading4"/>
        <w:spacing w:line="360" w:lineRule="auto"/>
        <w:jc w:val="both"/>
      </w:pPr>
      <w:r>
        <w:t>Dòng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7008"/>
      </w:tblGrid>
      <w:tr w:rsidR="00A65722" w14:paraId="64417AF2" w14:textId="77777777">
        <w:trPr>
          <w:trHeight w:val="269"/>
          <w:jc w:val="center"/>
        </w:trPr>
        <w:tc>
          <w:tcPr>
            <w:tcW w:w="451" w:type="dxa"/>
          </w:tcPr>
          <w:p w14:paraId="420EC10D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1</w:t>
            </w:r>
          </w:p>
        </w:tc>
        <w:tc>
          <w:tcPr>
            <w:tcW w:w="7008" w:type="dxa"/>
          </w:tcPr>
          <w:p w14:paraId="4B10F2DA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Người dùng chọn chức năng quản lý thông tin học sinh</w:t>
            </w:r>
          </w:p>
        </w:tc>
      </w:tr>
      <w:tr w:rsidR="00A65722" w14:paraId="67043F04" w14:textId="77777777">
        <w:trPr>
          <w:trHeight w:val="269"/>
          <w:jc w:val="center"/>
        </w:trPr>
        <w:tc>
          <w:tcPr>
            <w:tcW w:w="451" w:type="dxa"/>
          </w:tcPr>
          <w:p w14:paraId="3F168961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2</w:t>
            </w:r>
          </w:p>
        </w:tc>
        <w:tc>
          <w:tcPr>
            <w:tcW w:w="7008" w:type="dxa"/>
          </w:tcPr>
          <w:p w14:paraId="5EA1248E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Hệ thống hiển thị màn hình chức năng quản lý thông tin học sinh</w:t>
            </w:r>
          </w:p>
        </w:tc>
      </w:tr>
      <w:tr w:rsidR="00A65722" w14:paraId="6DFE88AE" w14:textId="77777777">
        <w:trPr>
          <w:trHeight w:val="269"/>
          <w:jc w:val="center"/>
        </w:trPr>
        <w:tc>
          <w:tcPr>
            <w:tcW w:w="451" w:type="dxa"/>
          </w:tcPr>
          <w:p w14:paraId="28F257B8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3</w:t>
            </w:r>
          </w:p>
        </w:tc>
        <w:tc>
          <w:tcPr>
            <w:tcW w:w="7008" w:type="dxa"/>
          </w:tcPr>
          <w:p w14:paraId="741BEA75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Kết thức use case</w:t>
            </w:r>
          </w:p>
        </w:tc>
      </w:tr>
    </w:tbl>
    <w:p w14:paraId="58CE76EB" w14:textId="77777777" w:rsidR="00A65722" w:rsidRDefault="00A65722">
      <w:pPr>
        <w:pStyle w:val="BodyText"/>
        <w:jc w:val="both"/>
        <w:rPr>
          <w:i/>
          <w:color w:val="0000FF"/>
          <w:lang w:val="en-US"/>
        </w:rPr>
      </w:pPr>
    </w:p>
    <w:p w14:paraId="03B4EB05" w14:textId="77777777" w:rsidR="00A65722" w:rsidRDefault="00000000">
      <w:pPr>
        <w:pStyle w:val="Heading4"/>
        <w:spacing w:line="360" w:lineRule="auto"/>
        <w:jc w:val="both"/>
        <w:rPr>
          <w:lang w:val="en-US"/>
        </w:rPr>
      </w:pPr>
      <w:r>
        <w:lastRenderedPageBreak/>
        <w:t>Các dòng sự kiện khác</w:t>
      </w:r>
    </w:p>
    <w:p w14:paraId="4EA8C388" w14:textId="77777777" w:rsidR="00A65722" w:rsidRDefault="00000000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có.</w:t>
      </w:r>
    </w:p>
    <w:p w14:paraId="3B621265" w14:textId="77777777" w:rsidR="00A65722" w:rsidRDefault="00000000">
      <w:pPr>
        <w:pStyle w:val="Heading3"/>
        <w:spacing w:line="360" w:lineRule="auto"/>
        <w:jc w:val="both"/>
      </w:pPr>
      <w:r>
        <w:t>Các yêu cầu đặc biệt</w:t>
      </w:r>
    </w:p>
    <w:p w14:paraId="3C688C4D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1DB3720" w14:textId="77777777" w:rsidR="00A65722" w:rsidRDefault="00000000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21DE6F3D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yêu cầu người dùng phải đăng nhập trước đó.</w:t>
      </w:r>
    </w:p>
    <w:p w14:paraId="6D5E3BDE" w14:textId="77777777" w:rsidR="00A65722" w:rsidRDefault="00000000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532BA324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thành công: hệ thống trả về màn hình quản lý học sinh với danh sách thông tin học sinh.</w:t>
      </w:r>
    </w:p>
    <w:p w14:paraId="4C1E80B5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thất bại: hệ thống trả về thông báo lỗi.</w:t>
      </w:r>
    </w:p>
    <w:p w14:paraId="493C776B" w14:textId="77777777" w:rsidR="00A65722" w:rsidRDefault="00000000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2FBE31A4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thêm học sinh: khi người dùng chọn thêm mới thông tin học sinh</w:t>
      </w:r>
    </w:p>
    <w:p w14:paraId="2E833E64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xóa học sinh: khi người dùng chọn xóa thông tin một học sinh</w:t>
      </w:r>
    </w:p>
    <w:p w14:paraId="7BFD45AF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sửa học sinh: khi người dùng chọn sửa thông tin một học sinh</w:t>
      </w:r>
    </w:p>
    <w:p w14:paraId="3E675617" w14:textId="77777777" w:rsidR="00A65722" w:rsidRDefault="00A65722">
      <w:pPr>
        <w:pStyle w:val="BodyText"/>
        <w:ind w:left="0"/>
        <w:jc w:val="both"/>
        <w:rPr>
          <w:i/>
          <w:color w:val="0000FF"/>
          <w:lang w:val="en-US"/>
        </w:rPr>
      </w:pPr>
    </w:p>
    <w:p w14:paraId="1D5E9297" w14:textId="77777777" w:rsidR="00A65722" w:rsidRDefault="00000000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“Thêm học sinh”</w:t>
      </w:r>
    </w:p>
    <w:p w14:paraId="502A635A" w14:textId="77777777" w:rsidR="00A65722" w:rsidRDefault="00000000">
      <w:pPr>
        <w:pStyle w:val="Heading3"/>
        <w:spacing w:line="360" w:lineRule="auto"/>
        <w:jc w:val="both"/>
      </w:pPr>
      <w:r>
        <w:t>Tóm tắt</w:t>
      </w:r>
    </w:p>
    <w:p w14:paraId="05324BE4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sử dụng use-case thêm học sinh. Thực hiện chức năng quản lý thông tin học sinh (thêm thông tin học sinh).</w:t>
      </w:r>
    </w:p>
    <w:p w14:paraId="75961549" w14:textId="77777777" w:rsidR="00A65722" w:rsidRDefault="00000000">
      <w:pPr>
        <w:pStyle w:val="Heading3"/>
        <w:spacing w:line="360" w:lineRule="auto"/>
        <w:jc w:val="both"/>
      </w:pPr>
      <w:r>
        <w:t>Dòng sự kiện</w:t>
      </w:r>
    </w:p>
    <w:p w14:paraId="19BB78D9" w14:textId="77777777" w:rsidR="00A65722" w:rsidRDefault="00000000">
      <w:pPr>
        <w:pStyle w:val="Heading4"/>
        <w:spacing w:line="360" w:lineRule="auto"/>
        <w:jc w:val="both"/>
      </w:pPr>
      <w:r>
        <w:t>Dòng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7008"/>
      </w:tblGrid>
      <w:tr w:rsidR="00A65722" w14:paraId="4F7902C9" w14:textId="77777777">
        <w:trPr>
          <w:trHeight w:val="269"/>
          <w:jc w:val="center"/>
        </w:trPr>
        <w:tc>
          <w:tcPr>
            <w:tcW w:w="451" w:type="dxa"/>
          </w:tcPr>
          <w:p w14:paraId="4817E2E4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1</w:t>
            </w:r>
          </w:p>
        </w:tc>
        <w:tc>
          <w:tcPr>
            <w:tcW w:w="7008" w:type="dxa"/>
          </w:tcPr>
          <w:p w14:paraId="5768184C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Hệ thống hiển thị màn hình chức năng thêm thông tin học sinh</w:t>
            </w:r>
          </w:p>
        </w:tc>
      </w:tr>
      <w:tr w:rsidR="00A65722" w14:paraId="6024A303" w14:textId="77777777">
        <w:trPr>
          <w:trHeight w:val="269"/>
          <w:jc w:val="center"/>
        </w:trPr>
        <w:tc>
          <w:tcPr>
            <w:tcW w:w="451" w:type="dxa"/>
          </w:tcPr>
          <w:p w14:paraId="706CB76D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2</w:t>
            </w:r>
          </w:p>
        </w:tc>
        <w:tc>
          <w:tcPr>
            <w:tcW w:w="7008" w:type="dxa"/>
          </w:tcPr>
          <w:p w14:paraId="15C5CBB5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Người dùng nhập thông tin học sinh</w:t>
            </w:r>
          </w:p>
        </w:tc>
      </w:tr>
      <w:tr w:rsidR="00A65722" w14:paraId="76895C3E" w14:textId="77777777">
        <w:trPr>
          <w:trHeight w:val="269"/>
          <w:jc w:val="center"/>
        </w:trPr>
        <w:tc>
          <w:tcPr>
            <w:tcW w:w="451" w:type="dxa"/>
          </w:tcPr>
          <w:p w14:paraId="788E9622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3</w:t>
            </w:r>
          </w:p>
        </w:tc>
        <w:tc>
          <w:tcPr>
            <w:tcW w:w="7008" w:type="dxa"/>
          </w:tcPr>
          <w:p w14:paraId="112293B6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 xml:space="preserve">Hệ thống kiểm tra thông tin </w:t>
            </w:r>
          </w:p>
        </w:tc>
      </w:tr>
      <w:tr w:rsidR="00A65722" w14:paraId="7850B2CE" w14:textId="77777777">
        <w:trPr>
          <w:trHeight w:val="269"/>
          <w:jc w:val="center"/>
        </w:trPr>
        <w:tc>
          <w:tcPr>
            <w:tcW w:w="451" w:type="dxa"/>
          </w:tcPr>
          <w:p w14:paraId="0EA4C065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4</w:t>
            </w:r>
          </w:p>
        </w:tc>
        <w:tc>
          <w:tcPr>
            <w:tcW w:w="7008" w:type="dxa"/>
          </w:tcPr>
          <w:p w14:paraId="61759E8F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Nếu thành công hệ thống sẽ trả về thông báo thêm thành công, ngược lại là thông báo lỗi</w:t>
            </w:r>
          </w:p>
        </w:tc>
      </w:tr>
      <w:tr w:rsidR="00A65722" w14:paraId="4A004E00" w14:textId="77777777">
        <w:trPr>
          <w:trHeight w:val="269"/>
          <w:jc w:val="center"/>
        </w:trPr>
        <w:tc>
          <w:tcPr>
            <w:tcW w:w="451" w:type="dxa"/>
          </w:tcPr>
          <w:p w14:paraId="4AE88764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5</w:t>
            </w:r>
          </w:p>
        </w:tc>
        <w:tc>
          <w:tcPr>
            <w:tcW w:w="7008" w:type="dxa"/>
          </w:tcPr>
          <w:p w14:paraId="559ED939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Kết thúc use case</w:t>
            </w:r>
          </w:p>
        </w:tc>
      </w:tr>
    </w:tbl>
    <w:p w14:paraId="08BD3E3B" w14:textId="77777777" w:rsidR="00A65722" w:rsidRDefault="00A65722">
      <w:pPr>
        <w:pStyle w:val="BodyText"/>
        <w:jc w:val="both"/>
        <w:rPr>
          <w:i/>
          <w:color w:val="0000FF"/>
          <w:lang w:val="en-US"/>
        </w:rPr>
      </w:pPr>
    </w:p>
    <w:p w14:paraId="5F0903F2" w14:textId="77777777" w:rsidR="00A65722" w:rsidRDefault="00000000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77E942B0" w14:textId="77777777" w:rsidR="00A65722" w:rsidRDefault="00000000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có.</w:t>
      </w:r>
    </w:p>
    <w:p w14:paraId="4AB049BB" w14:textId="77777777" w:rsidR="00A65722" w:rsidRDefault="00000000">
      <w:pPr>
        <w:pStyle w:val="Heading3"/>
        <w:spacing w:line="360" w:lineRule="auto"/>
        <w:jc w:val="both"/>
      </w:pPr>
      <w:r>
        <w:t>Các yêu cầu đặc biệt</w:t>
      </w:r>
    </w:p>
    <w:p w14:paraId="68096512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4B775115" w14:textId="77777777" w:rsidR="00A65722" w:rsidRDefault="00000000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3B6E81E6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yêu cầu người dùng phải đăng nhập trước đó.</w:t>
      </w:r>
    </w:p>
    <w:p w14:paraId="197A2448" w14:textId="77777777" w:rsidR="00A65722" w:rsidRDefault="00000000">
      <w:pPr>
        <w:pStyle w:val="Heading3"/>
        <w:spacing w:line="360" w:lineRule="auto"/>
        <w:jc w:val="both"/>
      </w:pPr>
      <w:r>
        <w:rPr>
          <w:lang w:val="en-US"/>
        </w:rPr>
        <w:lastRenderedPageBreak/>
        <w:t>Trạng thái hệ thống sau khi thực hiện Use-case</w:t>
      </w:r>
    </w:p>
    <w:p w14:paraId="7DCE9BD2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thành công: hệ thống thông báo thành công và quay về màn hình quản lý học sinh với danh sách thông tin học sinh</w:t>
      </w:r>
    </w:p>
    <w:p w14:paraId="7A3CB3EF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thất bại: hệ thống trả về thông báo lỗi.</w:t>
      </w:r>
    </w:p>
    <w:p w14:paraId="05CFC05A" w14:textId="77777777" w:rsidR="00A65722" w:rsidRDefault="00000000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0E12FF29" w14:textId="77777777" w:rsidR="00A65722" w:rsidRDefault="00000000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Không có.</w:t>
      </w:r>
    </w:p>
    <w:p w14:paraId="09D37FCB" w14:textId="77777777" w:rsidR="00A65722" w:rsidRDefault="00A65722">
      <w:pPr>
        <w:pStyle w:val="BodyText"/>
        <w:ind w:left="0"/>
        <w:jc w:val="both"/>
        <w:rPr>
          <w:i/>
          <w:color w:val="0000FF"/>
          <w:lang w:val="en-US"/>
        </w:rPr>
      </w:pPr>
    </w:p>
    <w:p w14:paraId="11DA558E" w14:textId="77777777" w:rsidR="00A65722" w:rsidRDefault="00000000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“Xóa học sinh”</w:t>
      </w:r>
    </w:p>
    <w:p w14:paraId="0010F504" w14:textId="77777777" w:rsidR="00A65722" w:rsidRDefault="00000000">
      <w:pPr>
        <w:pStyle w:val="Heading3"/>
        <w:spacing w:line="360" w:lineRule="auto"/>
        <w:jc w:val="both"/>
      </w:pPr>
      <w:r>
        <w:t>Tóm tắt</w:t>
      </w:r>
    </w:p>
    <w:p w14:paraId="2594586C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sử dụng use-case thêm học sinh. Thực hiện chức năng quản lý thông tin học sinh (xóa thông tin học sinh).</w:t>
      </w:r>
    </w:p>
    <w:p w14:paraId="4710E307" w14:textId="77777777" w:rsidR="00A65722" w:rsidRDefault="00000000">
      <w:pPr>
        <w:pStyle w:val="Heading3"/>
        <w:spacing w:line="360" w:lineRule="auto"/>
        <w:jc w:val="both"/>
      </w:pPr>
      <w:r>
        <w:t>Dòng sự kiện</w:t>
      </w:r>
    </w:p>
    <w:p w14:paraId="6DE26911" w14:textId="77777777" w:rsidR="00A65722" w:rsidRDefault="00000000">
      <w:pPr>
        <w:pStyle w:val="Heading4"/>
        <w:spacing w:line="360" w:lineRule="auto"/>
        <w:jc w:val="both"/>
      </w:pPr>
      <w:r>
        <w:t>Dòng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7008"/>
      </w:tblGrid>
      <w:tr w:rsidR="00A65722" w14:paraId="66DA3DE3" w14:textId="77777777">
        <w:trPr>
          <w:trHeight w:val="269"/>
          <w:jc w:val="center"/>
        </w:trPr>
        <w:tc>
          <w:tcPr>
            <w:tcW w:w="451" w:type="dxa"/>
          </w:tcPr>
          <w:p w14:paraId="21E5B61A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1</w:t>
            </w:r>
          </w:p>
        </w:tc>
        <w:tc>
          <w:tcPr>
            <w:tcW w:w="7008" w:type="dxa"/>
          </w:tcPr>
          <w:p w14:paraId="0487BFEB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Hệ thống hiển thị màn hình chức năng thêm thông tin học sinh</w:t>
            </w:r>
          </w:p>
        </w:tc>
      </w:tr>
      <w:tr w:rsidR="00A65722" w14:paraId="7C9E8DA5" w14:textId="77777777">
        <w:trPr>
          <w:trHeight w:val="269"/>
          <w:jc w:val="center"/>
        </w:trPr>
        <w:tc>
          <w:tcPr>
            <w:tcW w:w="451" w:type="dxa"/>
          </w:tcPr>
          <w:p w14:paraId="5D850B0C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2</w:t>
            </w:r>
          </w:p>
        </w:tc>
        <w:tc>
          <w:tcPr>
            <w:tcW w:w="7008" w:type="dxa"/>
          </w:tcPr>
          <w:p w14:paraId="5405C68A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Người dùng chọn học sinh cần xóa và chọn xóa</w:t>
            </w:r>
          </w:p>
        </w:tc>
      </w:tr>
      <w:tr w:rsidR="00A65722" w14:paraId="0BE3D148" w14:textId="77777777">
        <w:trPr>
          <w:trHeight w:val="269"/>
          <w:jc w:val="center"/>
        </w:trPr>
        <w:tc>
          <w:tcPr>
            <w:tcW w:w="451" w:type="dxa"/>
          </w:tcPr>
          <w:p w14:paraId="69ACFA42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3</w:t>
            </w:r>
          </w:p>
        </w:tc>
        <w:tc>
          <w:tcPr>
            <w:tcW w:w="7008" w:type="dxa"/>
          </w:tcPr>
          <w:p w14:paraId="2C09B7FB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 xml:space="preserve">Hệ thống kiểm tra thông tin </w:t>
            </w:r>
          </w:p>
        </w:tc>
      </w:tr>
      <w:tr w:rsidR="00A65722" w14:paraId="4862BD1C" w14:textId="77777777">
        <w:trPr>
          <w:trHeight w:val="269"/>
          <w:jc w:val="center"/>
        </w:trPr>
        <w:tc>
          <w:tcPr>
            <w:tcW w:w="451" w:type="dxa"/>
          </w:tcPr>
          <w:p w14:paraId="3DE07A5E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4</w:t>
            </w:r>
          </w:p>
        </w:tc>
        <w:tc>
          <w:tcPr>
            <w:tcW w:w="7008" w:type="dxa"/>
          </w:tcPr>
          <w:p w14:paraId="67C33F5D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Nếu thành công hệ thống sẽ trả về thông báo xóa thành công, ngược lại là thông báo lỗi</w:t>
            </w:r>
          </w:p>
        </w:tc>
      </w:tr>
      <w:tr w:rsidR="00A65722" w14:paraId="746C8755" w14:textId="77777777">
        <w:trPr>
          <w:trHeight w:val="269"/>
          <w:jc w:val="center"/>
        </w:trPr>
        <w:tc>
          <w:tcPr>
            <w:tcW w:w="451" w:type="dxa"/>
          </w:tcPr>
          <w:p w14:paraId="0EFDAB59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5</w:t>
            </w:r>
          </w:p>
        </w:tc>
        <w:tc>
          <w:tcPr>
            <w:tcW w:w="7008" w:type="dxa"/>
          </w:tcPr>
          <w:p w14:paraId="34A33672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Kết thúc use case</w:t>
            </w:r>
          </w:p>
        </w:tc>
      </w:tr>
    </w:tbl>
    <w:p w14:paraId="0290B282" w14:textId="77777777" w:rsidR="00A65722" w:rsidRDefault="00A65722">
      <w:pPr>
        <w:pStyle w:val="BodyText"/>
        <w:jc w:val="both"/>
        <w:rPr>
          <w:i/>
          <w:color w:val="0000FF"/>
          <w:lang w:val="en-US"/>
        </w:rPr>
      </w:pPr>
    </w:p>
    <w:p w14:paraId="041CC4A0" w14:textId="77777777" w:rsidR="00A65722" w:rsidRDefault="00000000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5EAFE5B9" w14:textId="77777777" w:rsidR="00A65722" w:rsidRDefault="00000000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có.</w:t>
      </w:r>
    </w:p>
    <w:p w14:paraId="1D0CD280" w14:textId="77777777" w:rsidR="00A65722" w:rsidRDefault="00000000">
      <w:pPr>
        <w:pStyle w:val="Heading3"/>
        <w:spacing w:line="360" w:lineRule="auto"/>
        <w:jc w:val="both"/>
      </w:pPr>
      <w:r>
        <w:t>Các yêu cầu đặc biệt</w:t>
      </w:r>
    </w:p>
    <w:p w14:paraId="0FF43D10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27D74A02" w14:textId="77777777" w:rsidR="00A65722" w:rsidRDefault="00000000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093EF53D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yêu cầu người dùng phải đăng nhập trước đó.</w:t>
      </w:r>
    </w:p>
    <w:p w14:paraId="4F52D5B7" w14:textId="77777777" w:rsidR="00A65722" w:rsidRDefault="00000000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37DD9BEE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thành công: hệ thống thông báo thành công và quay màn về hình quản lý học sinh với danh sách thông tin học sinh</w:t>
      </w:r>
    </w:p>
    <w:p w14:paraId="4BB3DA1E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thất bại: hệ thống trả về thông báo lỗi.</w:t>
      </w:r>
    </w:p>
    <w:p w14:paraId="4DC396E0" w14:textId="77777777" w:rsidR="00A65722" w:rsidRDefault="00000000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637FF161" w14:textId="77777777" w:rsidR="00A65722" w:rsidRDefault="00000000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Không có.</w:t>
      </w:r>
    </w:p>
    <w:p w14:paraId="3E5C068E" w14:textId="77777777" w:rsidR="00A65722" w:rsidRDefault="00A65722">
      <w:pPr>
        <w:pStyle w:val="BodyText"/>
        <w:ind w:left="0"/>
        <w:jc w:val="both"/>
        <w:rPr>
          <w:i/>
          <w:color w:val="0000FF"/>
          <w:lang w:val="en-US"/>
        </w:rPr>
      </w:pPr>
    </w:p>
    <w:p w14:paraId="6B745A23" w14:textId="77777777" w:rsidR="00A65722" w:rsidRDefault="00000000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Đặc tả Use-case </w:t>
      </w:r>
      <w:r>
        <w:rPr>
          <w:color w:val="0000FF"/>
          <w:lang w:val="en-US"/>
        </w:rPr>
        <w:t>“Lập danh sách lớp”</w:t>
      </w:r>
    </w:p>
    <w:p w14:paraId="69B2E7C6" w14:textId="77777777" w:rsidR="00A65722" w:rsidRDefault="00000000">
      <w:pPr>
        <w:pStyle w:val="Heading3"/>
        <w:spacing w:line="360" w:lineRule="auto"/>
        <w:jc w:val="both"/>
      </w:pPr>
      <w:r>
        <w:t>Tóm tắt</w:t>
      </w:r>
    </w:p>
    <w:p w14:paraId="0F7288E6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sử dụng use-case lập danh sách lớp học. Thực hiện chức năng quản lý thông tin lớp học (xem danh sách lớp học).</w:t>
      </w:r>
    </w:p>
    <w:p w14:paraId="37FA9D99" w14:textId="77777777" w:rsidR="00A65722" w:rsidRDefault="00000000">
      <w:pPr>
        <w:pStyle w:val="Heading3"/>
        <w:spacing w:line="360" w:lineRule="auto"/>
        <w:jc w:val="both"/>
      </w:pPr>
      <w:r>
        <w:t>Dòng sự kiện</w:t>
      </w:r>
    </w:p>
    <w:p w14:paraId="247CB958" w14:textId="77777777" w:rsidR="00A65722" w:rsidRDefault="00000000">
      <w:pPr>
        <w:pStyle w:val="Heading4"/>
        <w:spacing w:line="360" w:lineRule="auto"/>
        <w:jc w:val="both"/>
      </w:pPr>
      <w:r>
        <w:t>Dòng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7008"/>
      </w:tblGrid>
      <w:tr w:rsidR="00A65722" w14:paraId="70A52F41" w14:textId="77777777">
        <w:trPr>
          <w:trHeight w:val="269"/>
          <w:jc w:val="center"/>
        </w:trPr>
        <w:tc>
          <w:tcPr>
            <w:tcW w:w="451" w:type="dxa"/>
          </w:tcPr>
          <w:p w14:paraId="5FDF38BD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1</w:t>
            </w:r>
          </w:p>
        </w:tc>
        <w:tc>
          <w:tcPr>
            <w:tcW w:w="7008" w:type="dxa"/>
          </w:tcPr>
          <w:p w14:paraId="1190875A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Người dùng chọn chức năng quản lý thông tin lớp học</w:t>
            </w:r>
          </w:p>
        </w:tc>
      </w:tr>
      <w:tr w:rsidR="00A65722" w14:paraId="6882D317" w14:textId="77777777">
        <w:trPr>
          <w:trHeight w:val="269"/>
          <w:jc w:val="center"/>
        </w:trPr>
        <w:tc>
          <w:tcPr>
            <w:tcW w:w="451" w:type="dxa"/>
          </w:tcPr>
          <w:p w14:paraId="0C12CD39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2</w:t>
            </w:r>
          </w:p>
        </w:tc>
        <w:tc>
          <w:tcPr>
            <w:tcW w:w="7008" w:type="dxa"/>
          </w:tcPr>
          <w:p w14:paraId="4857B9E1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Hệ thống hiển thị màn hình chức năng quản lý thông tin lớp học với danh sách lớp học hiện tại.</w:t>
            </w:r>
          </w:p>
        </w:tc>
      </w:tr>
      <w:tr w:rsidR="00A65722" w14:paraId="4EA30E5A" w14:textId="77777777">
        <w:trPr>
          <w:trHeight w:val="269"/>
          <w:jc w:val="center"/>
        </w:trPr>
        <w:tc>
          <w:tcPr>
            <w:tcW w:w="451" w:type="dxa"/>
          </w:tcPr>
          <w:p w14:paraId="7DE8F7D6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3</w:t>
            </w:r>
          </w:p>
        </w:tc>
        <w:tc>
          <w:tcPr>
            <w:tcW w:w="7008" w:type="dxa"/>
          </w:tcPr>
          <w:p w14:paraId="6D78CED1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Kết thức use case</w:t>
            </w:r>
          </w:p>
        </w:tc>
      </w:tr>
    </w:tbl>
    <w:p w14:paraId="606A7839" w14:textId="77777777" w:rsidR="00A65722" w:rsidRDefault="00A65722">
      <w:pPr>
        <w:pStyle w:val="BodyText"/>
        <w:jc w:val="both"/>
        <w:rPr>
          <w:i/>
          <w:color w:val="0000FF"/>
          <w:lang w:val="en-US"/>
        </w:rPr>
      </w:pPr>
    </w:p>
    <w:p w14:paraId="6F930144" w14:textId="77777777" w:rsidR="00A65722" w:rsidRDefault="00000000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75A47061" w14:textId="77777777" w:rsidR="00A65722" w:rsidRDefault="00000000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có.</w:t>
      </w:r>
    </w:p>
    <w:p w14:paraId="407841FC" w14:textId="77777777" w:rsidR="00A65722" w:rsidRDefault="00000000">
      <w:pPr>
        <w:pStyle w:val="Heading3"/>
        <w:spacing w:line="360" w:lineRule="auto"/>
        <w:jc w:val="both"/>
      </w:pPr>
      <w:r>
        <w:t>Các yêu cầu đặc biệt</w:t>
      </w:r>
    </w:p>
    <w:p w14:paraId="6088270E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624F1B00" w14:textId="77777777" w:rsidR="00A65722" w:rsidRDefault="00000000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0FCBC3D1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yêu cầu người dùng phải đăng nhập trước đó.</w:t>
      </w:r>
    </w:p>
    <w:p w14:paraId="1723E339" w14:textId="77777777" w:rsidR="00A65722" w:rsidRDefault="00000000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56D0C152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Use case thành công: hệ thống trả về màn hình quản lý lớp học với danh sách thông tin lớp học. </w:t>
      </w:r>
    </w:p>
    <w:p w14:paraId="219548CC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thất bại: hệ thống trả về thông báo lỗi.</w:t>
      </w:r>
    </w:p>
    <w:p w14:paraId="77168410" w14:textId="77777777" w:rsidR="00A65722" w:rsidRDefault="00000000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35D53E5E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thêm thông tin lớp học: khi người dùng chọn thêm mới lớp học</w:t>
      </w:r>
    </w:p>
    <w:p w14:paraId="50C66CFF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xóa thông tin lớp học: khi người dùng chọn xóa thông tin lớp học</w:t>
      </w:r>
    </w:p>
    <w:p w14:paraId="67504C19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cập nhật thông tin lớp học: khi người dùng chọn cập nhật thông tin một lớp học</w:t>
      </w:r>
    </w:p>
    <w:p w14:paraId="0E8456A4" w14:textId="77777777" w:rsidR="00A65722" w:rsidRDefault="00A65722">
      <w:pPr>
        <w:pStyle w:val="BodyText"/>
        <w:jc w:val="both"/>
        <w:rPr>
          <w:i/>
          <w:color w:val="0000FF"/>
          <w:lang w:val="en-US"/>
        </w:rPr>
      </w:pPr>
    </w:p>
    <w:p w14:paraId="05FC9937" w14:textId="77777777" w:rsidR="00A65722" w:rsidRDefault="00000000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“Lập danh sách lớp”</w:t>
      </w:r>
    </w:p>
    <w:p w14:paraId="468E78F8" w14:textId="77777777" w:rsidR="00A65722" w:rsidRDefault="00000000">
      <w:pPr>
        <w:pStyle w:val="Heading3"/>
        <w:spacing w:line="360" w:lineRule="auto"/>
        <w:jc w:val="both"/>
      </w:pPr>
      <w:r>
        <w:t>Tóm tắt</w:t>
      </w:r>
    </w:p>
    <w:p w14:paraId="62C39F74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sử dụng use-case lập danh sách lớp học. Thực hiện chức năng quản lý thông tin lớp học (xem danh sách lớp học).</w:t>
      </w:r>
    </w:p>
    <w:p w14:paraId="05C90B6C" w14:textId="77777777" w:rsidR="00A65722" w:rsidRDefault="00000000">
      <w:pPr>
        <w:pStyle w:val="Heading3"/>
        <w:spacing w:line="360" w:lineRule="auto"/>
        <w:jc w:val="both"/>
      </w:pPr>
      <w:r>
        <w:t>Dòng sự kiện</w:t>
      </w:r>
    </w:p>
    <w:p w14:paraId="0CC7DF64" w14:textId="77777777" w:rsidR="00A65722" w:rsidRDefault="00000000">
      <w:pPr>
        <w:pStyle w:val="Heading4"/>
        <w:spacing w:line="360" w:lineRule="auto"/>
        <w:jc w:val="both"/>
      </w:pPr>
      <w:r>
        <w:t>Dòng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7008"/>
      </w:tblGrid>
      <w:tr w:rsidR="00A65722" w14:paraId="692F1E04" w14:textId="77777777">
        <w:trPr>
          <w:trHeight w:val="269"/>
          <w:jc w:val="center"/>
        </w:trPr>
        <w:tc>
          <w:tcPr>
            <w:tcW w:w="451" w:type="dxa"/>
          </w:tcPr>
          <w:p w14:paraId="6AD1B8CC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1</w:t>
            </w:r>
          </w:p>
        </w:tc>
        <w:tc>
          <w:tcPr>
            <w:tcW w:w="7008" w:type="dxa"/>
          </w:tcPr>
          <w:p w14:paraId="0AAB502A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Người dùng chọn chức năng quản lý thông tin lớp học</w:t>
            </w:r>
          </w:p>
        </w:tc>
      </w:tr>
      <w:tr w:rsidR="00A65722" w14:paraId="3D5F4EA3" w14:textId="77777777">
        <w:trPr>
          <w:trHeight w:val="269"/>
          <w:jc w:val="center"/>
        </w:trPr>
        <w:tc>
          <w:tcPr>
            <w:tcW w:w="451" w:type="dxa"/>
          </w:tcPr>
          <w:p w14:paraId="4F9F7996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2</w:t>
            </w:r>
          </w:p>
        </w:tc>
        <w:tc>
          <w:tcPr>
            <w:tcW w:w="7008" w:type="dxa"/>
          </w:tcPr>
          <w:p w14:paraId="34084C2E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 xml:space="preserve">Hệ thống hiển thị màn hình chức năng quản lý thông tin lớp học với danh </w:t>
            </w:r>
            <w:r>
              <w:rPr>
                <w:iCs/>
                <w:color w:val="0000FF"/>
                <w:sz w:val="20"/>
                <w:lang w:val="en-US"/>
              </w:rPr>
              <w:lastRenderedPageBreak/>
              <w:t>sách lớp học hiện tại.</w:t>
            </w:r>
          </w:p>
        </w:tc>
      </w:tr>
      <w:tr w:rsidR="00A65722" w14:paraId="3999581D" w14:textId="77777777">
        <w:trPr>
          <w:trHeight w:val="269"/>
          <w:jc w:val="center"/>
        </w:trPr>
        <w:tc>
          <w:tcPr>
            <w:tcW w:w="451" w:type="dxa"/>
          </w:tcPr>
          <w:p w14:paraId="0C589976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lastRenderedPageBreak/>
              <w:t>3</w:t>
            </w:r>
          </w:p>
        </w:tc>
        <w:tc>
          <w:tcPr>
            <w:tcW w:w="7008" w:type="dxa"/>
          </w:tcPr>
          <w:p w14:paraId="3E03F9F7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Kết thức use case</w:t>
            </w:r>
          </w:p>
        </w:tc>
      </w:tr>
    </w:tbl>
    <w:p w14:paraId="4AD63324" w14:textId="77777777" w:rsidR="00A65722" w:rsidRDefault="00A65722">
      <w:pPr>
        <w:pStyle w:val="BodyText"/>
        <w:jc w:val="both"/>
        <w:rPr>
          <w:i/>
          <w:color w:val="0000FF"/>
          <w:lang w:val="en-US"/>
        </w:rPr>
      </w:pPr>
    </w:p>
    <w:p w14:paraId="1674C76B" w14:textId="77777777" w:rsidR="00A65722" w:rsidRDefault="00000000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19131776" w14:textId="77777777" w:rsidR="00A65722" w:rsidRDefault="00000000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có.</w:t>
      </w:r>
    </w:p>
    <w:p w14:paraId="0C77B734" w14:textId="77777777" w:rsidR="00A65722" w:rsidRDefault="00000000">
      <w:pPr>
        <w:pStyle w:val="Heading3"/>
        <w:spacing w:line="360" w:lineRule="auto"/>
        <w:jc w:val="both"/>
      </w:pPr>
      <w:r>
        <w:t>Các yêu cầu đặc biệt</w:t>
      </w:r>
    </w:p>
    <w:p w14:paraId="67BBF53E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30BC43EF" w14:textId="77777777" w:rsidR="00A65722" w:rsidRDefault="00000000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4186FDB1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yêu cầu người dùng phải đăng nhập trước đó.</w:t>
      </w:r>
    </w:p>
    <w:p w14:paraId="72BF4F48" w14:textId="77777777" w:rsidR="00A65722" w:rsidRDefault="00000000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30517126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Use case thành công: hệ thống trả về màn hình quản lý lớp học với danh sách thông tin lớp học. </w:t>
      </w:r>
    </w:p>
    <w:p w14:paraId="3F6E792D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thất bại: hệ thống trả về thông báo lỗi.</w:t>
      </w:r>
    </w:p>
    <w:p w14:paraId="0C2B79EF" w14:textId="77777777" w:rsidR="00A65722" w:rsidRDefault="00000000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7AF17D58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thêm thông tin lớp học: khi người dùng chọn thêm mới lớp học</w:t>
      </w:r>
    </w:p>
    <w:p w14:paraId="1D6289AA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xóa thông tin lớp học: khi người dùng chọn xóa thông tin lớp học</w:t>
      </w:r>
    </w:p>
    <w:p w14:paraId="6847F96D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cập nhật thông tin lớp học: khi người dùng chọn cập nhật thông tin một lớp học</w:t>
      </w:r>
    </w:p>
    <w:p w14:paraId="2C38AD0E" w14:textId="77777777" w:rsidR="00A65722" w:rsidRDefault="00A65722">
      <w:pPr>
        <w:pStyle w:val="BodyText"/>
        <w:ind w:left="0"/>
        <w:jc w:val="both"/>
        <w:rPr>
          <w:i/>
          <w:color w:val="0000FF"/>
          <w:lang w:val="en-US"/>
        </w:rPr>
      </w:pPr>
    </w:p>
    <w:p w14:paraId="1553BF7D" w14:textId="77777777" w:rsidR="00A65722" w:rsidRDefault="00000000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“Thêm lớp học”</w:t>
      </w:r>
    </w:p>
    <w:p w14:paraId="48E5EA3D" w14:textId="77777777" w:rsidR="00A65722" w:rsidRDefault="00000000">
      <w:pPr>
        <w:pStyle w:val="Heading3"/>
        <w:spacing w:line="360" w:lineRule="auto"/>
        <w:jc w:val="both"/>
      </w:pPr>
      <w:r>
        <w:t>Tóm tắt</w:t>
      </w:r>
    </w:p>
    <w:p w14:paraId="3757F91B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sử dụng use-case thêm thông tin lớp học. Thực hiện chức năng quản lý thông tin lớp học (thêm thông tin lớp học).</w:t>
      </w:r>
    </w:p>
    <w:p w14:paraId="44FC5D92" w14:textId="77777777" w:rsidR="00A65722" w:rsidRDefault="00000000">
      <w:pPr>
        <w:pStyle w:val="Heading3"/>
        <w:spacing w:line="360" w:lineRule="auto"/>
        <w:jc w:val="both"/>
      </w:pPr>
      <w:r>
        <w:t>Dòng sự kiện</w:t>
      </w:r>
    </w:p>
    <w:p w14:paraId="209E7EEF" w14:textId="77777777" w:rsidR="00A65722" w:rsidRDefault="00000000">
      <w:pPr>
        <w:pStyle w:val="Heading4"/>
        <w:spacing w:line="360" w:lineRule="auto"/>
        <w:jc w:val="both"/>
      </w:pPr>
      <w:r>
        <w:t>Dòng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7008"/>
      </w:tblGrid>
      <w:tr w:rsidR="00A65722" w14:paraId="3513E9B0" w14:textId="77777777">
        <w:trPr>
          <w:trHeight w:val="269"/>
          <w:jc w:val="center"/>
        </w:trPr>
        <w:tc>
          <w:tcPr>
            <w:tcW w:w="451" w:type="dxa"/>
          </w:tcPr>
          <w:p w14:paraId="7B7868F1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1</w:t>
            </w:r>
          </w:p>
        </w:tc>
        <w:tc>
          <w:tcPr>
            <w:tcW w:w="7008" w:type="dxa"/>
          </w:tcPr>
          <w:p w14:paraId="555EE8C0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Hệ thống hiển thị màn hình chức năng thêm thông tin lớp học</w:t>
            </w:r>
          </w:p>
        </w:tc>
      </w:tr>
      <w:tr w:rsidR="00A65722" w14:paraId="3E4C7F3A" w14:textId="77777777">
        <w:trPr>
          <w:trHeight w:val="269"/>
          <w:jc w:val="center"/>
        </w:trPr>
        <w:tc>
          <w:tcPr>
            <w:tcW w:w="451" w:type="dxa"/>
          </w:tcPr>
          <w:p w14:paraId="57F8D9E8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2</w:t>
            </w:r>
          </w:p>
        </w:tc>
        <w:tc>
          <w:tcPr>
            <w:tcW w:w="7008" w:type="dxa"/>
          </w:tcPr>
          <w:p w14:paraId="00CC7260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Người dùng nhập thông tin lớp học</w:t>
            </w:r>
          </w:p>
        </w:tc>
      </w:tr>
      <w:tr w:rsidR="00A65722" w14:paraId="245F2688" w14:textId="77777777">
        <w:trPr>
          <w:trHeight w:val="269"/>
          <w:jc w:val="center"/>
        </w:trPr>
        <w:tc>
          <w:tcPr>
            <w:tcW w:w="451" w:type="dxa"/>
          </w:tcPr>
          <w:p w14:paraId="17B9B050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3</w:t>
            </w:r>
          </w:p>
        </w:tc>
        <w:tc>
          <w:tcPr>
            <w:tcW w:w="7008" w:type="dxa"/>
          </w:tcPr>
          <w:p w14:paraId="49AD9CA4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Người dùng lập danh sách học sinh bằng cách chọn từ danh sách những học sinh chưa có lớp.</w:t>
            </w:r>
          </w:p>
        </w:tc>
      </w:tr>
      <w:tr w:rsidR="00A65722" w14:paraId="1040262D" w14:textId="77777777">
        <w:trPr>
          <w:trHeight w:val="269"/>
          <w:jc w:val="center"/>
        </w:trPr>
        <w:tc>
          <w:tcPr>
            <w:tcW w:w="451" w:type="dxa"/>
          </w:tcPr>
          <w:p w14:paraId="7155F8E9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4</w:t>
            </w:r>
          </w:p>
        </w:tc>
        <w:tc>
          <w:tcPr>
            <w:tcW w:w="7008" w:type="dxa"/>
          </w:tcPr>
          <w:p w14:paraId="0A3AE3C1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 xml:space="preserve">Hệ thống kiểm tra thông tin </w:t>
            </w:r>
          </w:p>
        </w:tc>
      </w:tr>
      <w:tr w:rsidR="00A65722" w14:paraId="1989CEBA" w14:textId="77777777">
        <w:trPr>
          <w:trHeight w:val="269"/>
          <w:jc w:val="center"/>
        </w:trPr>
        <w:tc>
          <w:tcPr>
            <w:tcW w:w="451" w:type="dxa"/>
          </w:tcPr>
          <w:p w14:paraId="080555A2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5</w:t>
            </w:r>
          </w:p>
        </w:tc>
        <w:tc>
          <w:tcPr>
            <w:tcW w:w="7008" w:type="dxa"/>
          </w:tcPr>
          <w:p w14:paraId="4FB2CDB1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Nếu thành công hệ thống sẽ trả về thông báo thêm thành công, ngược lại là thông báo lỗi</w:t>
            </w:r>
          </w:p>
        </w:tc>
      </w:tr>
      <w:tr w:rsidR="00A65722" w14:paraId="65BF0D1E" w14:textId="77777777">
        <w:trPr>
          <w:trHeight w:val="269"/>
          <w:jc w:val="center"/>
        </w:trPr>
        <w:tc>
          <w:tcPr>
            <w:tcW w:w="451" w:type="dxa"/>
          </w:tcPr>
          <w:p w14:paraId="56CC7DBA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6</w:t>
            </w:r>
          </w:p>
        </w:tc>
        <w:tc>
          <w:tcPr>
            <w:tcW w:w="7008" w:type="dxa"/>
          </w:tcPr>
          <w:p w14:paraId="7E001F55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Kết thúc use case</w:t>
            </w:r>
          </w:p>
        </w:tc>
      </w:tr>
    </w:tbl>
    <w:p w14:paraId="6D6720DF" w14:textId="77777777" w:rsidR="00A65722" w:rsidRDefault="00A65722">
      <w:pPr>
        <w:pStyle w:val="BodyText"/>
        <w:jc w:val="both"/>
        <w:rPr>
          <w:i/>
          <w:color w:val="0000FF"/>
          <w:lang w:val="en-US"/>
        </w:rPr>
      </w:pPr>
    </w:p>
    <w:p w14:paraId="2864F736" w14:textId="77777777" w:rsidR="00A65722" w:rsidRDefault="00000000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446C912F" w14:textId="77777777" w:rsidR="00A65722" w:rsidRDefault="00000000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có.</w:t>
      </w:r>
    </w:p>
    <w:p w14:paraId="140A8541" w14:textId="77777777" w:rsidR="00A65722" w:rsidRDefault="00000000">
      <w:pPr>
        <w:pStyle w:val="Heading3"/>
        <w:spacing w:line="360" w:lineRule="auto"/>
        <w:jc w:val="both"/>
      </w:pPr>
      <w:r>
        <w:lastRenderedPageBreak/>
        <w:t>Các yêu cầu đặc biệt</w:t>
      </w:r>
    </w:p>
    <w:p w14:paraId="72A6C588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02F4F815" w14:textId="77777777" w:rsidR="00A65722" w:rsidRDefault="00000000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0ADDF2E8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yêu cầu người dùng phải đăng nhập trước đó.</w:t>
      </w:r>
    </w:p>
    <w:p w14:paraId="7FBC6760" w14:textId="77777777" w:rsidR="00A65722" w:rsidRDefault="00000000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79D6CE70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thành công: hệ thống thông báo thành công và quay về màn hình quản lý lớp học với danh sách thông tin các lớp học</w:t>
      </w:r>
    </w:p>
    <w:p w14:paraId="40BAAA6E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thất bại: hệ thống trả về thông báo lỗi.</w:t>
      </w:r>
    </w:p>
    <w:p w14:paraId="54290EA8" w14:textId="77777777" w:rsidR="00A65722" w:rsidRDefault="00000000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462434EC" w14:textId="77777777" w:rsidR="00A65722" w:rsidRDefault="00000000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Không có.</w:t>
      </w:r>
    </w:p>
    <w:p w14:paraId="760F1F2B" w14:textId="77777777" w:rsidR="00A65722" w:rsidRDefault="00A65722">
      <w:pPr>
        <w:pStyle w:val="BodyText"/>
        <w:ind w:left="0"/>
        <w:jc w:val="both"/>
        <w:rPr>
          <w:i/>
          <w:color w:val="0000FF"/>
          <w:lang w:val="en-US"/>
        </w:rPr>
      </w:pPr>
    </w:p>
    <w:p w14:paraId="3D2BA1DE" w14:textId="77777777" w:rsidR="00A65722" w:rsidRDefault="00000000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“Xóa lớp học”</w:t>
      </w:r>
    </w:p>
    <w:p w14:paraId="4DED9531" w14:textId="77777777" w:rsidR="00A65722" w:rsidRDefault="00000000">
      <w:pPr>
        <w:pStyle w:val="Heading3"/>
        <w:spacing w:line="360" w:lineRule="auto"/>
        <w:jc w:val="both"/>
      </w:pPr>
      <w:r>
        <w:t>Tóm tắt</w:t>
      </w:r>
    </w:p>
    <w:p w14:paraId="2E8166F2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sử dụng use-case xóa lớp học. Thực hiện chức năng quản lý thông tin lớp học (xóa thông tin lớp học).</w:t>
      </w:r>
    </w:p>
    <w:p w14:paraId="35572C34" w14:textId="77777777" w:rsidR="00A65722" w:rsidRDefault="00000000">
      <w:pPr>
        <w:pStyle w:val="Heading3"/>
        <w:spacing w:line="360" w:lineRule="auto"/>
        <w:jc w:val="both"/>
      </w:pPr>
      <w:r>
        <w:t>Dòng sự kiện</w:t>
      </w:r>
    </w:p>
    <w:p w14:paraId="6C479C02" w14:textId="77777777" w:rsidR="00A65722" w:rsidRDefault="00000000">
      <w:pPr>
        <w:pStyle w:val="Heading4"/>
        <w:spacing w:line="360" w:lineRule="auto"/>
        <w:jc w:val="both"/>
      </w:pPr>
      <w:r>
        <w:t>Dòng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7008"/>
      </w:tblGrid>
      <w:tr w:rsidR="00A65722" w14:paraId="57819A59" w14:textId="77777777">
        <w:trPr>
          <w:trHeight w:val="269"/>
          <w:jc w:val="center"/>
        </w:trPr>
        <w:tc>
          <w:tcPr>
            <w:tcW w:w="451" w:type="dxa"/>
          </w:tcPr>
          <w:p w14:paraId="1238DFC2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1</w:t>
            </w:r>
          </w:p>
        </w:tc>
        <w:tc>
          <w:tcPr>
            <w:tcW w:w="7008" w:type="dxa"/>
          </w:tcPr>
          <w:p w14:paraId="2AECBFAA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Hệ thống hiển thị màn hình danh sách thông tin lớp học</w:t>
            </w:r>
          </w:p>
        </w:tc>
      </w:tr>
      <w:tr w:rsidR="00A65722" w14:paraId="33163826" w14:textId="77777777">
        <w:trPr>
          <w:trHeight w:val="269"/>
          <w:jc w:val="center"/>
        </w:trPr>
        <w:tc>
          <w:tcPr>
            <w:tcW w:w="451" w:type="dxa"/>
          </w:tcPr>
          <w:p w14:paraId="220B2E03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2</w:t>
            </w:r>
          </w:p>
        </w:tc>
        <w:tc>
          <w:tcPr>
            <w:tcW w:w="7008" w:type="dxa"/>
          </w:tcPr>
          <w:p w14:paraId="21F0EF3A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Người dùng chọn lớp học cần xóa, nhấn xóa</w:t>
            </w:r>
          </w:p>
        </w:tc>
      </w:tr>
      <w:tr w:rsidR="00A65722" w14:paraId="23C83309" w14:textId="77777777">
        <w:trPr>
          <w:trHeight w:val="269"/>
          <w:jc w:val="center"/>
        </w:trPr>
        <w:tc>
          <w:tcPr>
            <w:tcW w:w="451" w:type="dxa"/>
          </w:tcPr>
          <w:p w14:paraId="7674C67E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3</w:t>
            </w:r>
          </w:p>
        </w:tc>
        <w:tc>
          <w:tcPr>
            <w:tcW w:w="7008" w:type="dxa"/>
          </w:tcPr>
          <w:p w14:paraId="78EFD4EB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 xml:space="preserve">Hệ thống kiểm tra thông tin </w:t>
            </w:r>
          </w:p>
        </w:tc>
      </w:tr>
      <w:tr w:rsidR="00A65722" w14:paraId="6C14F03F" w14:textId="77777777">
        <w:trPr>
          <w:trHeight w:val="90"/>
          <w:jc w:val="center"/>
        </w:trPr>
        <w:tc>
          <w:tcPr>
            <w:tcW w:w="451" w:type="dxa"/>
          </w:tcPr>
          <w:p w14:paraId="525A96E4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4</w:t>
            </w:r>
          </w:p>
        </w:tc>
        <w:tc>
          <w:tcPr>
            <w:tcW w:w="7008" w:type="dxa"/>
          </w:tcPr>
          <w:p w14:paraId="785B92A0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Nếu thành công hệ thống sẽ trả về thông báo thêm thành công, ngược lại là thông báo lỗi</w:t>
            </w:r>
          </w:p>
        </w:tc>
      </w:tr>
      <w:tr w:rsidR="00A65722" w14:paraId="599944BC" w14:textId="77777777">
        <w:trPr>
          <w:trHeight w:val="269"/>
          <w:jc w:val="center"/>
        </w:trPr>
        <w:tc>
          <w:tcPr>
            <w:tcW w:w="451" w:type="dxa"/>
          </w:tcPr>
          <w:p w14:paraId="7A517EEB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5</w:t>
            </w:r>
          </w:p>
        </w:tc>
        <w:tc>
          <w:tcPr>
            <w:tcW w:w="7008" w:type="dxa"/>
          </w:tcPr>
          <w:p w14:paraId="237EFC14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Kết thúc use case</w:t>
            </w:r>
          </w:p>
        </w:tc>
      </w:tr>
    </w:tbl>
    <w:p w14:paraId="67EEC659" w14:textId="77777777" w:rsidR="00A65722" w:rsidRDefault="00A65722">
      <w:pPr>
        <w:pStyle w:val="BodyText"/>
        <w:jc w:val="both"/>
        <w:rPr>
          <w:i/>
          <w:color w:val="0000FF"/>
          <w:lang w:val="en-US"/>
        </w:rPr>
      </w:pPr>
    </w:p>
    <w:p w14:paraId="4E3C2D4E" w14:textId="77777777" w:rsidR="00A65722" w:rsidRDefault="00000000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75A2F588" w14:textId="77777777" w:rsidR="00A65722" w:rsidRDefault="00000000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có.</w:t>
      </w:r>
    </w:p>
    <w:p w14:paraId="07B24757" w14:textId="77777777" w:rsidR="00A65722" w:rsidRDefault="00000000">
      <w:pPr>
        <w:pStyle w:val="Heading3"/>
        <w:spacing w:line="360" w:lineRule="auto"/>
        <w:jc w:val="both"/>
      </w:pPr>
      <w:r>
        <w:t>Các yêu cầu đặc biệt</w:t>
      </w:r>
    </w:p>
    <w:p w14:paraId="5D677B7E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65F97507" w14:textId="77777777" w:rsidR="00A65722" w:rsidRDefault="00000000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2E0B68BB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yêu cầu người dùng phải đăng nhập trước đó.</w:t>
      </w:r>
    </w:p>
    <w:p w14:paraId="06BDA9F3" w14:textId="77777777" w:rsidR="00A65722" w:rsidRDefault="00000000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352D84DA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thành công: hệ thống thông báo thành công và quay về màn hình quản lý lớp học với danh sách thông tin các lớp học</w:t>
      </w:r>
    </w:p>
    <w:p w14:paraId="2E4E742A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thất bại: hệ thống trả về thông báo lỗi.</w:t>
      </w:r>
    </w:p>
    <w:p w14:paraId="12CB485A" w14:textId="77777777" w:rsidR="00A65722" w:rsidRDefault="00000000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Điểm mở rộng</w:t>
      </w:r>
    </w:p>
    <w:p w14:paraId="1BA3570D" w14:textId="77777777" w:rsidR="00A65722" w:rsidRDefault="00000000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Không có.</w:t>
      </w:r>
    </w:p>
    <w:p w14:paraId="644F4398" w14:textId="77777777" w:rsidR="00A65722" w:rsidRDefault="00A65722">
      <w:pPr>
        <w:pStyle w:val="BodyText"/>
        <w:ind w:left="0"/>
        <w:jc w:val="both"/>
        <w:rPr>
          <w:i/>
          <w:color w:val="0000FF"/>
          <w:lang w:val="en-US"/>
        </w:rPr>
      </w:pPr>
    </w:p>
    <w:p w14:paraId="4FE10F0F" w14:textId="77777777" w:rsidR="00A65722" w:rsidRDefault="00000000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“Sửa thông tin lớp học”</w:t>
      </w:r>
    </w:p>
    <w:p w14:paraId="080BA16C" w14:textId="77777777" w:rsidR="00A65722" w:rsidRDefault="00000000">
      <w:pPr>
        <w:pStyle w:val="Heading3"/>
        <w:spacing w:line="360" w:lineRule="auto"/>
        <w:jc w:val="both"/>
      </w:pPr>
      <w:r>
        <w:t>Tóm tắt</w:t>
      </w:r>
    </w:p>
    <w:p w14:paraId="413C6016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sử dụng use-case cập nhật thông tin lớp học. Thực hiện chức năng quản lý thông tin lớp học (sửa thông tin lớp học).</w:t>
      </w:r>
    </w:p>
    <w:p w14:paraId="443EFA24" w14:textId="77777777" w:rsidR="00A65722" w:rsidRDefault="00000000">
      <w:pPr>
        <w:pStyle w:val="Heading3"/>
        <w:spacing w:line="360" w:lineRule="auto"/>
        <w:jc w:val="both"/>
      </w:pPr>
      <w:r>
        <w:t>Dòng sự kiện</w:t>
      </w:r>
    </w:p>
    <w:p w14:paraId="3F0F223A" w14:textId="77777777" w:rsidR="00A65722" w:rsidRDefault="00000000">
      <w:pPr>
        <w:pStyle w:val="Heading4"/>
        <w:spacing w:line="360" w:lineRule="auto"/>
        <w:jc w:val="both"/>
      </w:pPr>
      <w:r>
        <w:t>Dòng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7008"/>
      </w:tblGrid>
      <w:tr w:rsidR="00A65722" w14:paraId="463D8707" w14:textId="77777777">
        <w:trPr>
          <w:trHeight w:val="269"/>
          <w:jc w:val="center"/>
        </w:trPr>
        <w:tc>
          <w:tcPr>
            <w:tcW w:w="451" w:type="dxa"/>
          </w:tcPr>
          <w:p w14:paraId="42A0DB2B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1</w:t>
            </w:r>
          </w:p>
        </w:tc>
        <w:tc>
          <w:tcPr>
            <w:tcW w:w="7008" w:type="dxa"/>
          </w:tcPr>
          <w:p w14:paraId="3004E121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Hệ thống hiển thị màn hình danh sách thông tin lớp học</w:t>
            </w:r>
          </w:p>
        </w:tc>
      </w:tr>
      <w:tr w:rsidR="00A65722" w14:paraId="2FDB02E0" w14:textId="77777777">
        <w:trPr>
          <w:trHeight w:val="269"/>
          <w:jc w:val="center"/>
        </w:trPr>
        <w:tc>
          <w:tcPr>
            <w:tcW w:w="451" w:type="dxa"/>
          </w:tcPr>
          <w:p w14:paraId="417201CB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2</w:t>
            </w:r>
          </w:p>
        </w:tc>
        <w:tc>
          <w:tcPr>
            <w:tcW w:w="7008" w:type="dxa"/>
          </w:tcPr>
          <w:p w14:paraId="4DBB91F3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Người dùng chọn lớp học cần cập nhật, nhấn sửa</w:t>
            </w:r>
          </w:p>
        </w:tc>
      </w:tr>
      <w:tr w:rsidR="00A65722" w14:paraId="0333A13F" w14:textId="77777777">
        <w:trPr>
          <w:trHeight w:val="269"/>
          <w:jc w:val="center"/>
        </w:trPr>
        <w:tc>
          <w:tcPr>
            <w:tcW w:w="451" w:type="dxa"/>
          </w:tcPr>
          <w:p w14:paraId="000A1EED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3</w:t>
            </w:r>
          </w:p>
        </w:tc>
        <w:tc>
          <w:tcPr>
            <w:tcW w:w="7008" w:type="dxa"/>
          </w:tcPr>
          <w:p w14:paraId="1F510B85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Người dùng cập nhật thông tin cũng như thông tin danh sách học sinh</w:t>
            </w:r>
          </w:p>
        </w:tc>
      </w:tr>
      <w:tr w:rsidR="00A65722" w14:paraId="40F837E3" w14:textId="77777777">
        <w:trPr>
          <w:trHeight w:val="90"/>
          <w:jc w:val="center"/>
        </w:trPr>
        <w:tc>
          <w:tcPr>
            <w:tcW w:w="451" w:type="dxa"/>
          </w:tcPr>
          <w:p w14:paraId="6EBDAA47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4</w:t>
            </w:r>
          </w:p>
        </w:tc>
        <w:tc>
          <w:tcPr>
            <w:tcW w:w="7008" w:type="dxa"/>
          </w:tcPr>
          <w:p w14:paraId="7D3A4F11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 xml:space="preserve">Hệ thống kiểm tra thông tin </w:t>
            </w:r>
          </w:p>
        </w:tc>
      </w:tr>
      <w:tr w:rsidR="00A65722" w14:paraId="79F4561B" w14:textId="77777777">
        <w:trPr>
          <w:trHeight w:val="269"/>
          <w:jc w:val="center"/>
        </w:trPr>
        <w:tc>
          <w:tcPr>
            <w:tcW w:w="451" w:type="dxa"/>
          </w:tcPr>
          <w:p w14:paraId="0D84CAEC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5</w:t>
            </w:r>
          </w:p>
        </w:tc>
        <w:tc>
          <w:tcPr>
            <w:tcW w:w="7008" w:type="dxa"/>
          </w:tcPr>
          <w:p w14:paraId="3A696FD7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Nếu thành công hệ thống sẽ trả về thông báo thêm thành công, ngược lại là thông báo lỗi</w:t>
            </w:r>
          </w:p>
        </w:tc>
      </w:tr>
      <w:tr w:rsidR="00A65722" w14:paraId="25403C2E" w14:textId="77777777">
        <w:trPr>
          <w:trHeight w:val="269"/>
          <w:jc w:val="center"/>
        </w:trPr>
        <w:tc>
          <w:tcPr>
            <w:tcW w:w="451" w:type="dxa"/>
          </w:tcPr>
          <w:p w14:paraId="2D984332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6</w:t>
            </w:r>
          </w:p>
        </w:tc>
        <w:tc>
          <w:tcPr>
            <w:tcW w:w="7008" w:type="dxa"/>
          </w:tcPr>
          <w:p w14:paraId="45569288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Kết thúc use case</w:t>
            </w:r>
          </w:p>
        </w:tc>
      </w:tr>
    </w:tbl>
    <w:p w14:paraId="2C518335" w14:textId="77777777" w:rsidR="00A65722" w:rsidRDefault="00A65722">
      <w:pPr>
        <w:pStyle w:val="BodyText"/>
        <w:jc w:val="both"/>
        <w:rPr>
          <w:i/>
          <w:color w:val="0000FF"/>
          <w:lang w:val="en-US"/>
        </w:rPr>
      </w:pPr>
    </w:p>
    <w:p w14:paraId="4E236191" w14:textId="77777777" w:rsidR="00A65722" w:rsidRDefault="00000000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3E62E54C" w14:textId="77777777" w:rsidR="00A65722" w:rsidRDefault="00000000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có.</w:t>
      </w:r>
    </w:p>
    <w:p w14:paraId="7303647B" w14:textId="77777777" w:rsidR="00A65722" w:rsidRDefault="00000000">
      <w:pPr>
        <w:pStyle w:val="Heading3"/>
        <w:spacing w:line="360" w:lineRule="auto"/>
        <w:jc w:val="both"/>
      </w:pPr>
      <w:r>
        <w:t>Các yêu cầu đặc biệt</w:t>
      </w:r>
    </w:p>
    <w:p w14:paraId="6432B4A6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084928CA" w14:textId="77777777" w:rsidR="00A65722" w:rsidRDefault="00000000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79AE70BF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yêu cầu người dùng phải đăng nhập trước đó.</w:t>
      </w:r>
    </w:p>
    <w:p w14:paraId="34284566" w14:textId="77777777" w:rsidR="00A65722" w:rsidRDefault="00000000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07FB3732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thành công: hệ thống thông báo thành công và quay về màn hình quản lý lớp học với danh sách thông tin các lớp học</w:t>
      </w:r>
    </w:p>
    <w:p w14:paraId="4B81242C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thất bại: hệ thống trả về thông báo lỗi.</w:t>
      </w:r>
    </w:p>
    <w:p w14:paraId="34558FDD" w14:textId="77777777" w:rsidR="00A65722" w:rsidRDefault="00000000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517CEFFE" w14:textId="77777777" w:rsidR="00A65722" w:rsidRDefault="00000000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Không có.</w:t>
      </w:r>
    </w:p>
    <w:p w14:paraId="410FD3E4" w14:textId="77777777" w:rsidR="00A65722" w:rsidRDefault="00A65722">
      <w:pPr>
        <w:pStyle w:val="BodyText"/>
        <w:ind w:left="0"/>
        <w:jc w:val="both"/>
        <w:rPr>
          <w:i/>
          <w:color w:val="0000FF"/>
          <w:lang w:val="en-US"/>
        </w:rPr>
      </w:pPr>
    </w:p>
    <w:p w14:paraId="1740ABE5" w14:textId="77777777" w:rsidR="00A65722" w:rsidRDefault="00000000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“Tra cứu học sinh”</w:t>
      </w:r>
    </w:p>
    <w:p w14:paraId="270F3068" w14:textId="77777777" w:rsidR="00A65722" w:rsidRDefault="00000000">
      <w:pPr>
        <w:pStyle w:val="Heading3"/>
        <w:spacing w:line="360" w:lineRule="auto"/>
        <w:jc w:val="both"/>
      </w:pPr>
      <w:r>
        <w:t>Tóm tắt</w:t>
      </w:r>
    </w:p>
    <w:p w14:paraId="0CC0D2D0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sử dụng use-case tra cứu học sinh. Thực hiện chức năng tra cứu thông tin học sinh.</w:t>
      </w:r>
    </w:p>
    <w:p w14:paraId="5C641E8C" w14:textId="77777777" w:rsidR="00A65722" w:rsidRDefault="00000000">
      <w:pPr>
        <w:pStyle w:val="Heading3"/>
        <w:spacing w:line="360" w:lineRule="auto"/>
        <w:jc w:val="both"/>
      </w:pPr>
      <w:r>
        <w:lastRenderedPageBreak/>
        <w:t>Dòng sự kiện</w:t>
      </w:r>
    </w:p>
    <w:p w14:paraId="07F4C86A" w14:textId="77777777" w:rsidR="00A65722" w:rsidRDefault="00000000">
      <w:pPr>
        <w:pStyle w:val="Heading4"/>
        <w:spacing w:line="360" w:lineRule="auto"/>
        <w:jc w:val="both"/>
      </w:pPr>
      <w:r>
        <w:t>Dòng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7008"/>
      </w:tblGrid>
      <w:tr w:rsidR="00A65722" w14:paraId="50E70E34" w14:textId="77777777">
        <w:trPr>
          <w:trHeight w:val="269"/>
          <w:jc w:val="center"/>
        </w:trPr>
        <w:tc>
          <w:tcPr>
            <w:tcW w:w="451" w:type="dxa"/>
          </w:tcPr>
          <w:p w14:paraId="54B93F08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1</w:t>
            </w:r>
          </w:p>
        </w:tc>
        <w:tc>
          <w:tcPr>
            <w:tcW w:w="7008" w:type="dxa"/>
          </w:tcPr>
          <w:p w14:paraId="61B3FC68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Hệ thống hiển thị màn hình chức năng tra cứu thông tin học sinh</w:t>
            </w:r>
          </w:p>
        </w:tc>
      </w:tr>
      <w:tr w:rsidR="00A65722" w14:paraId="693F0FFD" w14:textId="77777777">
        <w:trPr>
          <w:trHeight w:val="269"/>
          <w:jc w:val="center"/>
        </w:trPr>
        <w:tc>
          <w:tcPr>
            <w:tcW w:w="451" w:type="dxa"/>
          </w:tcPr>
          <w:p w14:paraId="4B18B45C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2</w:t>
            </w:r>
          </w:p>
        </w:tc>
        <w:tc>
          <w:tcPr>
            <w:tcW w:w="7008" w:type="dxa"/>
          </w:tcPr>
          <w:p w14:paraId="0DCC149A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Người dùng nhập thông tin cần tra (họ tên/mã số)</w:t>
            </w:r>
          </w:p>
        </w:tc>
      </w:tr>
      <w:tr w:rsidR="00A65722" w14:paraId="6887F113" w14:textId="77777777">
        <w:trPr>
          <w:trHeight w:val="269"/>
          <w:jc w:val="center"/>
        </w:trPr>
        <w:tc>
          <w:tcPr>
            <w:tcW w:w="451" w:type="dxa"/>
          </w:tcPr>
          <w:p w14:paraId="33555805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5</w:t>
            </w:r>
          </w:p>
        </w:tc>
        <w:tc>
          <w:tcPr>
            <w:tcW w:w="7008" w:type="dxa"/>
          </w:tcPr>
          <w:p w14:paraId="6C1E7C00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 xml:space="preserve">Hệ thống kiểm tra thông tin </w:t>
            </w:r>
          </w:p>
        </w:tc>
      </w:tr>
      <w:tr w:rsidR="00A65722" w14:paraId="6D97191A" w14:textId="77777777">
        <w:trPr>
          <w:trHeight w:val="269"/>
          <w:jc w:val="center"/>
        </w:trPr>
        <w:tc>
          <w:tcPr>
            <w:tcW w:w="451" w:type="dxa"/>
          </w:tcPr>
          <w:p w14:paraId="42386774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6</w:t>
            </w:r>
          </w:p>
        </w:tc>
        <w:tc>
          <w:tcPr>
            <w:tcW w:w="7008" w:type="dxa"/>
          </w:tcPr>
          <w:p w14:paraId="08E5A928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Nếu thành công hệ thống sẽ trả về danh sách thông tin học sinh tương ứng</w:t>
            </w:r>
          </w:p>
        </w:tc>
      </w:tr>
      <w:tr w:rsidR="00A65722" w14:paraId="6F1EC40E" w14:textId="77777777">
        <w:trPr>
          <w:trHeight w:val="269"/>
          <w:jc w:val="center"/>
        </w:trPr>
        <w:tc>
          <w:tcPr>
            <w:tcW w:w="451" w:type="dxa"/>
          </w:tcPr>
          <w:p w14:paraId="58AAF5C7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7</w:t>
            </w:r>
          </w:p>
        </w:tc>
        <w:tc>
          <w:tcPr>
            <w:tcW w:w="7008" w:type="dxa"/>
          </w:tcPr>
          <w:p w14:paraId="31A3AC89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Kết thúc use case</w:t>
            </w:r>
          </w:p>
        </w:tc>
      </w:tr>
    </w:tbl>
    <w:p w14:paraId="0A544773" w14:textId="77777777" w:rsidR="00A65722" w:rsidRDefault="00A65722">
      <w:pPr>
        <w:pStyle w:val="BodyText"/>
        <w:jc w:val="both"/>
        <w:rPr>
          <w:i/>
          <w:color w:val="0000FF"/>
          <w:lang w:val="en-US"/>
        </w:rPr>
      </w:pPr>
    </w:p>
    <w:p w14:paraId="5E45ABB7" w14:textId="77777777" w:rsidR="00A65722" w:rsidRDefault="00000000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31D97A60" w14:textId="77777777" w:rsidR="00A65722" w:rsidRDefault="00000000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có.</w:t>
      </w:r>
    </w:p>
    <w:p w14:paraId="7F38881E" w14:textId="77777777" w:rsidR="00A65722" w:rsidRDefault="00000000">
      <w:pPr>
        <w:pStyle w:val="Heading3"/>
        <w:spacing w:line="360" w:lineRule="auto"/>
        <w:jc w:val="both"/>
      </w:pPr>
      <w:r>
        <w:t>Các yêu cầu đặc biệt</w:t>
      </w:r>
    </w:p>
    <w:p w14:paraId="36CADF89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1FEE4F55" w14:textId="77777777" w:rsidR="00A65722" w:rsidRDefault="00000000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14662B13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yêu cầu người dùng phải đăng nhập trước đó.</w:t>
      </w:r>
    </w:p>
    <w:p w14:paraId="2E8F3E69" w14:textId="77777777" w:rsidR="00A65722" w:rsidRDefault="00000000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485A1910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thành công: hệ thống thông báo thành công và hiển thị danh sách thông tin học sinh tương ứng.</w:t>
      </w:r>
    </w:p>
    <w:p w14:paraId="43804943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thất bại: hệ thống trả về thông báo lỗi.</w:t>
      </w:r>
    </w:p>
    <w:p w14:paraId="2B877000" w14:textId="77777777" w:rsidR="00A65722" w:rsidRDefault="00000000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05E06F9E" w14:textId="77777777" w:rsidR="00A65722" w:rsidRDefault="00000000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Không có.</w:t>
      </w:r>
    </w:p>
    <w:p w14:paraId="0E26BC0B" w14:textId="77777777" w:rsidR="00A65722" w:rsidRDefault="00A65722">
      <w:pPr>
        <w:pStyle w:val="BodyText"/>
        <w:ind w:left="0"/>
        <w:jc w:val="both"/>
        <w:rPr>
          <w:i/>
          <w:color w:val="0000FF"/>
          <w:lang w:val="en-US"/>
        </w:rPr>
      </w:pPr>
    </w:p>
    <w:p w14:paraId="7F08BBF2" w14:textId="77777777" w:rsidR="00A65722" w:rsidRDefault="00000000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“Nhập bảng điểm môn”</w:t>
      </w:r>
    </w:p>
    <w:p w14:paraId="0D1F3DD6" w14:textId="77777777" w:rsidR="00A65722" w:rsidRDefault="00000000">
      <w:pPr>
        <w:pStyle w:val="Heading3"/>
        <w:spacing w:line="360" w:lineRule="auto"/>
        <w:jc w:val="both"/>
      </w:pPr>
      <w:r>
        <w:t>Tóm tắt</w:t>
      </w:r>
    </w:p>
    <w:p w14:paraId="0293E53B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sử dụng use-case nhập bảng điểm môn. Thực hiện chức năng quản lý thông tin điểm (xem thông tin điểm).</w:t>
      </w:r>
    </w:p>
    <w:p w14:paraId="7ECDBB88" w14:textId="77777777" w:rsidR="00A65722" w:rsidRDefault="00000000">
      <w:pPr>
        <w:pStyle w:val="Heading3"/>
        <w:spacing w:line="360" w:lineRule="auto"/>
        <w:jc w:val="both"/>
      </w:pPr>
      <w:r>
        <w:t>Dòng sự kiện</w:t>
      </w:r>
    </w:p>
    <w:p w14:paraId="35A04BF7" w14:textId="77777777" w:rsidR="00A65722" w:rsidRDefault="00000000">
      <w:pPr>
        <w:pStyle w:val="Heading4"/>
        <w:spacing w:line="360" w:lineRule="auto"/>
        <w:jc w:val="both"/>
      </w:pPr>
      <w:r>
        <w:t>Dòng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7008"/>
      </w:tblGrid>
      <w:tr w:rsidR="00A65722" w14:paraId="53D23E82" w14:textId="77777777">
        <w:trPr>
          <w:trHeight w:val="269"/>
          <w:jc w:val="center"/>
        </w:trPr>
        <w:tc>
          <w:tcPr>
            <w:tcW w:w="451" w:type="dxa"/>
          </w:tcPr>
          <w:p w14:paraId="618F215D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1</w:t>
            </w:r>
          </w:p>
        </w:tc>
        <w:tc>
          <w:tcPr>
            <w:tcW w:w="7008" w:type="dxa"/>
          </w:tcPr>
          <w:p w14:paraId="4AFFD66F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Người dùng chọn chức năng quản lý thông tin điểm</w:t>
            </w:r>
          </w:p>
        </w:tc>
      </w:tr>
      <w:tr w:rsidR="00A65722" w14:paraId="5EA15A2E" w14:textId="77777777">
        <w:trPr>
          <w:trHeight w:val="269"/>
          <w:jc w:val="center"/>
        </w:trPr>
        <w:tc>
          <w:tcPr>
            <w:tcW w:w="451" w:type="dxa"/>
          </w:tcPr>
          <w:p w14:paraId="43B4E76E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2</w:t>
            </w:r>
          </w:p>
        </w:tc>
        <w:tc>
          <w:tcPr>
            <w:tcW w:w="7008" w:type="dxa"/>
          </w:tcPr>
          <w:p w14:paraId="0E1F3783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Hệ thống hiển thị màn hình chức năng quản lý thông tin điểm học sinh</w:t>
            </w:r>
          </w:p>
        </w:tc>
      </w:tr>
      <w:tr w:rsidR="00A65722" w14:paraId="3D225F4E" w14:textId="77777777">
        <w:trPr>
          <w:trHeight w:val="269"/>
          <w:jc w:val="center"/>
        </w:trPr>
        <w:tc>
          <w:tcPr>
            <w:tcW w:w="451" w:type="dxa"/>
          </w:tcPr>
          <w:p w14:paraId="6F0D7C63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3</w:t>
            </w:r>
          </w:p>
        </w:tc>
        <w:tc>
          <w:tcPr>
            <w:tcW w:w="7008" w:type="dxa"/>
          </w:tcPr>
          <w:p w14:paraId="7369CE75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Người dùng chọn lớp, môn học, học kỳ</w:t>
            </w:r>
          </w:p>
        </w:tc>
      </w:tr>
      <w:tr w:rsidR="00A65722" w14:paraId="75AE68A5" w14:textId="77777777">
        <w:trPr>
          <w:trHeight w:val="269"/>
          <w:jc w:val="center"/>
        </w:trPr>
        <w:tc>
          <w:tcPr>
            <w:tcW w:w="451" w:type="dxa"/>
          </w:tcPr>
          <w:p w14:paraId="6AAF1677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4</w:t>
            </w:r>
          </w:p>
        </w:tc>
        <w:tc>
          <w:tcPr>
            <w:tcW w:w="7008" w:type="dxa"/>
          </w:tcPr>
          <w:p w14:paraId="59FDB8FB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Hệ thống kiểm tra và trả về danh sách thông tin học sinh gồm điểm</w:t>
            </w:r>
          </w:p>
        </w:tc>
      </w:tr>
      <w:tr w:rsidR="00A65722" w14:paraId="22369C11" w14:textId="77777777">
        <w:trPr>
          <w:trHeight w:val="269"/>
          <w:jc w:val="center"/>
        </w:trPr>
        <w:tc>
          <w:tcPr>
            <w:tcW w:w="451" w:type="dxa"/>
          </w:tcPr>
          <w:p w14:paraId="3EF17E9F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5</w:t>
            </w:r>
          </w:p>
        </w:tc>
        <w:tc>
          <w:tcPr>
            <w:tcW w:w="7008" w:type="dxa"/>
          </w:tcPr>
          <w:p w14:paraId="51937D31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Kết thức use case</w:t>
            </w:r>
          </w:p>
        </w:tc>
      </w:tr>
    </w:tbl>
    <w:p w14:paraId="240DF4CB" w14:textId="77777777" w:rsidR="00A65722" w:rsidRDefault="00A65722">
      <w:pPr>
        <w:pStyle w:val="BodyText"/>
        <w:jc w:val="both"/>
        <w:rPr>
          <w:i/>
          <w:color w:val="0000FF"/>
          <w:lang w:val="en-US"/>
        </w:rPr>
      </w:pPr>
    </w:p>
    <w:p w14:paraId="4674E790" w14:textId="77777777" w:rsidR="00A65722" w:rsidRDefault="00000000">
      <w:pPr>
        <w:pStyle w:val="Heading4"/>
        <w:spacing w:line="360" w:lineRule="auto"/>
        <w:jc w:val="both"/>
        <w:rPr>
          <w:lang w:val="en-US"/>
        </w:rPr>
      </w:pPr>
      <w:r>
        <w:lastRenderedPageBreak/>
        <w:t>Các dòng sự kiện khác</w:t>
      </w:r>
    </w:p>
    <w:p w14:paraId="0DE454A9" w14:textId="77777777" w:rsidR="00A65722" w:rsidRDefault="00000000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có.</w:t>
      </w:r>
    </w:p>
    <w:p w14:paraId="0B90869A" w14:textId="77777777" w:rsidR="00A65722" w:rsidRDefault="00000000">
      <w:pPr>
        <w:pStyle w:val="Heading3"/>
        <w:spacing w:line="360" w:lineRule="auto"/>
        <w:jc w:val="both"/>
      </w:pPr>
      <w:r>
        <w:t>Các yêu cầu đặc biệt</w:t>
      </w:r>
    </w:p>
    <w:p w14:paraId="4288860E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0A8BA533" w14:textId="77777777" w:rsidR="00A65722" w:rsidRDefault="00000000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2A4D4E66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yêu cầu người dùng phải đăng nhập trước đó.</w:t>
      </w:r>
    </w:p>
    <w:p w14:paraId="72C573B9" w14:textId="77777777" w:rsidR="00A65722" w:rsidRDefault="00000000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1BF563CA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Use case thành công: hệ thống trả về màn hình quản lý thông tin điểm </w:t>
      </w:r>
    </w:p>
    <w:p w14:paraId="3001FF4C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thất bại: hệ thống trả về thông báo lỗi.</w:t>
      </w:r>
    </w:p>
    <w:p w14:paraId="57ABC1F4" w14:textId="77777777" w:rsidR="00A65722" w:rsidRDefault="00000000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733C8215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thêm thông tin lớp học: khi người dùng chọn thêm mới thông tin điểm</w:t>
      </w:r>
    </w:p>
    <w:p w14:paraId="735754AA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xóa thông tin lớp học: khi người dùng chọn xóa thông tin điểm</w:t>
      </w:r>
    </w:p>
    <w:p w14:paraId="7857F378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cập nhật thông tin lớp học: khi người dùng chọn cập nhật thông tin điểm</w:t>
      </w:r>
    </w:p>
    <w:p w14:paraId="61242A38" w14:textId="77777777" w:rsidR="00A65722" w:rsidRDefault="00A65722">
      <w:pPr>
        <w:pStyle w:val="BodyText"/>
        <w:ind w:left="0"/>
        <w:jc w:val="both"/>
        <w:rPr>
          <w:i/>
          <w:color w:val="0000FF"/>
          <w:lang w:val="en-US"/>
        </w:rPr>
      </w:pPr>
    </w:p>
    <w:p w14:paraId="43748846" w14:textId="77777777" w:rsidR="00A65722" w:rsidRDefault="00000000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“Thêm thông tin điểm”</w:t>
      </w:r>
    </w:p>
    <w:p w14:paraId="689CCEC7" w14:textId="77777777" w:rsidR="00A65722" w:rsidRDefault="00000000">
      <w:pPr>
        <w:pStyle w:val="Heading3"/>
        <w:spacing w:line="360" w:lineRule="auto"/>
        <w:jc w:val="both"/>
      </w:pPr>
      <w:r>
        <w:t>Tóm tắt</w:t>
      </w:r>
    </w:p>
    <w:p w14:paraId="62B590F7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sử dụng use-case thêm thông tin điểm. Thực hiện chức năng quản lý thông tin điểm (thêm thông tin điểm).</w:t>
      </w:r>
    </w:p>
    <w:p w14:paraId="6A874A6A" w14:textId="77777777" w:rsidR="00A65722" w:rsidRDefault="00000000">
      <w:pPr>
        <w:pStyle w:val="Heading3"/>
        <w:spacing w:line="360" w:lineRule="auto"/>
        <w:jc w:val="both"/>
      </w:pPr>
      <w:r>
        <w:t>Dòng sự kiện</w:t>
      </w:r>
    </w:p>
    <w:p w14:paraId="633EB9EB" w14:textId="77777777" w:rsidR="00A65722" w:rsidRDefault="00000000">
      <w:pPr>
        <w:pStyle w:val="Heading4"/>
        <w:spacing w:line="360" w:lineRule="auto"/>
        <w:jc w:val="both"/>
      </w:pPr>
      <w:r>
        <w:t>Dòng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7008"/>
      </w:tblGrid>
      <w:tr w:rsidR="00A65722" w14:paraId="1F2A2609" w14:textId="77777777">
        <w:trPr>
          <w:trHeight w:val="269"/>
          <w:jc w:val="center"/>
        </w:trPr>
        <w:tc>
          <w:tcPr>
            <w:tcW w:w="451" w:type="dxa"/>
          </w:tcPr>
          <w:p w14:paraId="786F5E69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1</w:t>
            </w:r>
          </w:p>
        </w:tc>
        <w:tc>
          <w:tcPr>
            <w:tcW w:w="7008" w:type="dxa"/>
          </w:tcPr>
          <w:p w14:paraId="6385CD84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Hệ thống hiển thị màn hình thêm thông tin điểm</w:t>
            </w:r>
          </w:p>
        </w:tc>
      </w:tr>
      <w:tr w:rsidR="00A65722" w14:paraId="5EF657FA" w14:textId="77777777">
        <w:trPr>
          <w:trHeight w:val="269"/>
          <w:jc w:val="center"/>
        </w:trPr>
        <w:tc>
          <w:tcPr>
            <w:tcW w:w="451" w:type="dxa"/>
          </w:tcPr>
          <w:p w14:paraId="2F01DC05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2</w:t>
            </w:r>
          </w:p>
        </w:tc>
        <w:tc>
          <w:tcPr>
            <w:tcW w:w="7008" w:type="dxa"/>
          </w:tcPr>
          <w:p w14:paraId="756280DB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Người dùng nhập thông tin điểm cho học sinh của một lớp học, học kỳ, môn học</w:t>
            </w:r>
          </w:p>
        </w:tc>
      </w:tr>
      <w:tr w:rsidR="00A65722" w14:paraId="16E10106" w14:textId="77777777">
        <w:trPr>
          <w:trHeight w:val="269"/>
          <w:jc w:val="center"/>
        </w:trPr>
        <w:tc>
          <w:tcPr>
            <w:tcW w:w="451" w:type="dxa"/>
          </w:tcPr>
          <w:p w14:paraId="2B9A0CEE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5</w:t>
            </w:r>
          </w:p>
        </w:tc>
        <w:tc>
          <w:tcPr>
            <w:tcW w:w="7008" w:type="dxa"/>
          </w:tcPr>
          <w:p w14:paraId="4FEECAA5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 xml:space="preserve">Hệ thống kiểm tra thông tin </w:t>
            </w:r>
          </w:p>
        </w:tc>
      </w:tr>
      <w:tr w:rsidR="00A65722" w14:paraId="6B2546EB" w14:textId="77777777">
        <w:trPr>
          <w:trHeight w:val="269"/>
          <w:jc w:val="center"/>
        </w:trPr>
        <w:tc>
          <w:tcPr>
            <w:tcW w:w="451" w:type="dxa"/>
          </w:tcPr>
          <w:p w14:paraId="50F0F7EE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6</w:t>
            </w:r>
          </w:p>
        </w:tc>
        <w:tc>
          <w:tcPr>
            <w:tcW w:w="7008" w:type="dxa"/>
          </w:tcPr>
          <w:p w14:paraId="47643A81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Nếu thành công hệ thống sẽ trả về thông báo thành công.</w:t>
            </w:r>
          </w:p>
        </w:tc>
      </w:tr>
      <w:tr w:rsidR="00A65722" w14:paraId="5E90FFD1" w14:textId="77777777">
        <w:trPr>
          <w:trHeight w:val="269"/>
          <w:jc w:val="center"/>
        </w:trPr>
        <w:tc>
          <w:tcPr>
            <w:tcW w:w="451" w:type="dxa"/>
          </w:tcPr>
          <w:p w14:paraId="101EA055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7</w:t>
            </w:r>
          </w:p>
        </w:tc>
        <w:tc>
          <w:tcPr>
            <w:tcW w:w="7008" w:type="dxa"/>
          </w:tcPr>
          <w:p w14:paraId="01F99335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Kết thúc use case.</w:t>
            </w:r>
          </w:p>
        </w:tc>
      </w:tr>
    </w:tbl>
    <w:p w14:paraId="7BB2CB2B" w14:textId="77777777" w:rsidR="00A65722" w:rsidRDefault="00A65722">
      <w:pPr>
        <w:pStyle w:val="BodyText"/>
        <w:jc w:val="both"/>
        <w:rPr>
          <w:i/>
          <w:color w:val="0000FF"/>
          <w:lang w:val="en-US"/>
        </w:rPr>
      </w:pPr>
    </w:p>
    <w:p w14:paraId="15292417" w14:textId="77777777" w:rsidR="00A65722" w:rsidRDefault="00000000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665A3662" w14:textId="77777777" w:rsidR="00A65722" w:rsidRDefault="00000000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có.</w:t>
      </w:r>
    </w:p>
    <w:p w14:paraId="2DE53800" w14:textId="77777777" w:rsidR="00A65722" w:rsidRDefault="00000000">
      <w:pPr>
        <w:pStyle w:val="Heading3"/>
        <w:spacing w:line="360" w:lineRule="auto"/>
        <w:jc w:val="both"/>
      </w:pPr>
      <w:r>
        <w:t>Các yêu cầu đặc biệt</w:t>
      </w:r>
    </w:p>
    <w:p w14:paraId="4DA22F24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61F75B6E" w14:textId="77777777" w:rsidR="00A65722" w:rsidRDefault="00000000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697B859E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yêu cầu người dùng phải đăng nhập trước đó.</w:t>
      </w:r>
    </w:p>
    <w:p w14:paraId="42C1E580" w14:textId="77777777" w:rsidR="00A65722" w:rsidRDefault="00000000">
      <w:pPr>
        <w:pStyle w:val="Heading3"/>
        <w:spacing w:line="360" w:lineRule="auto"/>
        <w:jc w:val="both"/>
      </w:pPr>
      <w:r>
        <w:rPr>
          <w:lang w:val="en-US"/>
        </w:rPr>
        <w:lastRenderedPageBreak/>
        <w:t>Trạng thái hệ thống sau khi thực hiện Use-case</w:t>
      </w:r>
    </w:p>
    <w:p w14:paraId="238E36F2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thành công: hệ thống thông báo thành công.</w:t>
      </w:r>
    </w:p>
    <w:p w14:paraId="21DE946B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thất bại: hệ thống trả về thông báo lỗi.</w:t>
      </w:r>
    </w:p>
    <w:p w14:paraId="72F090AE" w14:textId="77777777" w:rsidR="00A65722" w:rsidRDefault="00000000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11EB4BD0" w14:textId="77777777" w:rsidR="00A65722" w:rsidRDefault="00000000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Không có.</w:t>
      </w:r>
    </w:p>
    <w:p w14:paraId="0AC833EC" w14:textId="77777777" w:rsidR="00A65722" w:rsidRDefault="00A65722">
      <w:pPr>
        <w:pStyle w:val="BodyText"/>
        <w:ind w:left="0"/>
        <w:jc w:val="both"/>
        <w:rPr>
          <w:i/>
          <w:color w:val="0000FF"/>
          <w:lang w:val="en-US"/>
        </w:rPr>
      </w:pPr>
    </w:p>
    <w:p w14:paraId="3D7C918B" w14:textId="77777777" w:rsidR="00A65722" w:rsidRDefault="00000000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“Xóa thông tin điểm”</w:t>
      </w:r>
    </w:p>
    <w:p w14:paraId="6EE84CCC" w14:textId="77777777" w:rsidR="00A65722" w:rsidRDefault="00000000">
      <w:pPr>
        <w:pStyle w:val="Heading3"/>
        <w:spacing w:line="360" w:lineRule="auto"/>
        <w:jc w:val="both"/>
      </w:pPr>
      <w:r>
        <w:t>Tóm tắt</w:t>
      </w:r>
    </w:p>
    <w:p w14:paraId="60D71D00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sử dụng use-case xóa thông tin điểm. Thực hiện chức năng xóa thông tin điểm của học sinh.</w:t>
      </w:r>
    </w:p>
    <w:p w14:paraId="3780829C" w14:textId="77777777" w:rsidR="00A65722" w:rsidRDefault="00000000">
      <w:pPr>
        <w:pStyle w:val="Heading3"/>
        <w:spacing w:line="360" w:lineRule="auto"/>
        <w:jc w:val="both"/>
      </w:pPr>
      <w:r>
        <w:t>Dòng sự kiện</w:t>
      </w:r>
    </w:p>
    <w:p w14:paraId="581F6CF1" w14:textId="77777777" w:rsidR="00A65722" w:rsidRDefault="00000000">
      <w:pPr>
        <w:pStyle w:val="Heading4"/>
        <w:spacing w:line="360" w:lineRule="auto"/>
        <w:jc w:val="both"/>
      </w:pPr>
      <w:r>
        <w:t>Dòng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7008"/>
      </w:tblGrid>
      <w:tr w:rsidR="00A65722" w14:paraId="00AE35AF" w14:textId="77777777">
        <w:trPr>
          <w:trHeight w:val="269"/>
          <w:jc w:val="center"/>
        </w:trPr>
        <w:tc>
          <w:tcPr>
            <w:tcW w:w="451" w:type="dxa"/>
          </w:tcPr>
          <w:p w14:paraId="48A34453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1</w:t>
            </w:r>
          </w:p>
        </w:tc>
        <w:tc>
          <w:tcPr>
            <w:tcW w:w="7008" w:type="dxa"/>
          </w:tcPr>
          <w:p w14:paraId="3A80F7C6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Hệ thống hiển thị màn hình danh sách thông tin lớp học</w:t>
            </w:r>
          </w:p>
        </w:tc>
      </w:tr>
      <w:tr w:rsidR="00A65722" w14:paraId="326F14E7" w14:textId="77777777">
        <w:trPr>
          <w:trHeight w:val="269"/>
          <w:jc w:val="center"/>
        </w:trPr>
        <w:tc>
          <w:tcPr>
            <w:tcW w:w="451" w:type="dxa"/>
          </w:tcPr>
          <w:p w14:paraId="364E2A61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2</w:t>
            </w:r>
          </w:p>
        </w:tc>
        <w:tc>
          <w:tcPr>
            <w:tcW w:w="7008" w:type="dxa"/>
          </w:tcPr>
          <w:p w14:paraId="6FBCA0BB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Người dùng chọn thông tin điểm cần xóa, nhấn xóa</w:t>
            </w:r>
          </w:p>
        </w:tc>
      </w:tr>
      <w:tr w:rsidR="00A65722" w14:paraId="32B3AD8A" w14:textId="77777777">
        <w:trPr>
          <w:trHeight w:val="269"/>
          <w:jc w:val="center"/>
        </w:trPr>
        <w:tc>
          <w:tcPr>
            <w:tcW w:w="451" w:type="dxa"/>
          </w:tcPr>
          <w:p w14:paraId="6A81BC34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3</w:t>
            </w:r>
          </w:p>
        </w:tc>
        <w:tc>
          <w:tcPr>
            <w:tcW w:w="7008" w:type="dxa"/>
          </w:tcPr>
          <w:p w14:paraId="0E1E1260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 xml:space="preserve">Hệ thống kiểm tra thông tin </w:t>
            </w:r>
          </w:p>
        </w:tc>
      </w:tr>
      <w:tr w:rsidR="00A65722" w14:paraId="4F9AD10B" w14:textId="77777777">
        <w:trPr>
          <w:trHeight w:val="269"/>
          <w:jc w:val="center"/>
        </w:trPr>
        <w:tc>
          <w:tcPr>
            <w:tcW w:w="451" w:type="dxa"/>
          </w:tcPr>
          <w:p w14:paraId="3215579B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4</w:t>
            </w:r>
          </w:p>
        </w:tc>
        <w:tc>
          <w:tcPr>
            <w:tcW w:w="7008" w:type="dxa"/>
          </w:tcPr>
          <w:p w14:paraId="77CEB24B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Nếu thành công hệ thống sẽ trả về thông báo thông tin điểm đã xóa.</w:t>
            </w:r>
          </w:p>
        </w:tc>
      </w:tr>
      <w:tr w:rsidR="00A65722" w14:paraId="36ACEC39" w14:textId="77777777">
        <w:trPr>
          <w:trHeight w:val="269"/>
          <w:jc w:val="center"/>
        </w:trPr>
        <w:tc>
          <w:tcPr>
            <w:tcW w:w="451" w:type="dxa"/>
          </w:tcPr>
          <w:p w14:paraId="01527F1F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5</w:t>
            </w:r>
          </w:p>
        </w:tc>
        <w:tc>
          <w:tcPr>
            <w:tcW w:w="7008" w:type="dxa"/>
          </w:tcPr>
          <w:p w14:paraId="54E37FDC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Kết thúc use case</w:t>
            </w:r>
          </w:p>
        </w:tc>
      </w:tr>
    </w:tbl>
    <w:p w14:paraId="22EF08B9" w14:textId="77777777" w:rsidR="00A65722" w:rsidRDefault="00A65722">
      <w:pPr>
        <w:pStyle w:val="BodyText"/>
        <w:jc w:val="both"/>
        <w:rPr>
          <w:i/>
          <w:color w:val="0000FF"/>
          <w:lang w:val="en-US"/>
        </w:rPr>
      </w:pPr>
    </w:p>
    <w:p w14:paraId="472E55A8" w14:textId="77777777" w:rsidR="00A65722" w:rsidRDefault="00000000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5798ED90" w14:textId="77777777" w:rsidR="00A65722" w:rsidRDefault="00000000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có.</w:t>
      </w:r>
    </w:p>
    <w:p w14:paraId="20DE9DDB" w14:textId="77777777" w:rsidR="00A65722" w:rsidRDefault="00000000">
      <w:pPr>
        <w:pStyle w:val="Heading3"/>
        <w:spacing w:line="360" w:lineRule="auto"/>
        <w:jc w:val="both"/>
      </w:pPr>
      <w:r>
        <w:t>Các yêu cầu đặc biệt</w:t>
      </w:r>
    </w:p>
    <w:p w14:paraId="175AADA8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0CC4CA5F" w14:textId="77777777" w:rsidR="00A65722" w:rsidRDefault="00000000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749444CC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yêu cầu người dùng phải đăng nhập trước đó.</w:t>
      </w:r>
    </w:p>
    <w:p w14:paraId="77203F57" w14:textId="77777777" w:rsidR="00A65722" w:rsidRDefault="00000000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2B2AE8EA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thành công: hệ thống thông báo thành công.</w:t>
      </w:r>
    </w:p>
    <w:p w14:paraId="283619AC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thất bại: hệ thống trả về thông báo lỗi.</w:t>
      </w:r>
    </w:p>
    <w:p w14:paraId="3E83ABF5" w14:textId="77777777" w:rsidR="00A65722" w:rsidRDefault="00000000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5C68B2FD" w14:textId="77777777" w:rsidR="00A65722" w:rsidRDefault="00000000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Không có.</w:t>
      </w:r>
    </w:p>
    <w:p w14:paraId="37A77DB6" w14:textId="77777777" w:rsidR="00A65722" w:rsidRDefault="00A65722">
      <w:pPr>
        <w:pStyle w:val="BodyText"/>
        <w:ind w:left="0"/>
        <w:jc w:val="both"/>
        <w:rPr>
          <w:i/>
          <w:color w:val="0000FF"/>
          <w:lang w:val="en-US"/>
        </w:rPr>
      </w:pPr>
    </w:p>
    <w:p w14:paraId="2F8E74E0" w14:textId="77777777" w:rsidR="00A65722" w:rsidRDefault="00000000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“Cập nhật thông tin điểm”</w:t>
      </w:r>
    </w:p>
    <w:p w14:paraId="07269357" w14:textId="77777777" w:rsidR="00A65722" w:rsidRDefault="00000000">
      <w:pPr>
        <w:pStyle w:val="Heading3"/>
        <w:spacing w:line="360" w:lineRule="auto"/>
        <w:jc w:val="both"/>
      </w:pPr>
      <w:r>
        <w:t>Tóm tắt</w:t>
      </w:r>
    </w:p>
    <w:p w14:paraId="6DEF1B89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sử dụng use-case cập nhật thông tin điểm. Thực hiện chức năng cập nhật tin điểm của học sinh.</w:t>
      </w:r>
    </w:p>
    <w:p w14:paraId="09005A0C" w14:textId="77777777" w:rsidR="00A65722" w:rsidRDefault="00000000">
      <w:pPr>
        <w:pStyle w:val="Heading3"/>
        <w:spacing w:line="360" w:lineRule="auto"/>
        <w:jc w:val="both"/>
      </w:pPr>
      <w:r>
        <w:lastRenderedPageBreak/>
        <w:t>Dòng sự kiện</w:t>
      </w:r>
    </w:p>
    <w:p w14:paraId="6D8B3AD3" w14:textId="77777777" w:rsidR="00A65722" w:rsidRDefault="00000000">
      <w:pPr>
        <w:pStyle w:val="Heading4"/>
        <w:spacing w:line="360" w:lineRule="auto"/>
        <w:jc w:val="both"/>
      </w:pPr>
      <w:r>
        <w:t>Dòng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7008"/>
      </w:tblGrid>
      <w:tr w:rsidR="00A65722" w14:paraId="6001BCDA" w14:textId="77777777">
        <w:trPr>
          <w:trHeight w:val="269"/>
          <w:jc w:val="center"/>
        </w:trPr>
        <w:tc>
          <w:tcPr>
            <w:tcW w:w="451" w:type="dxa"/>
          </w:tcPr>
          <w:p w14:paraId="115CA0E6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1</w:t>
            </w:r>
          </w:p>
        </w:tc>
        <w:tc>
          <w:tcPr>
            <w:tcW w:w="7008" w:type="dxa"/>
          </w:tcPr>
          <w:p w14:paraId="29954EEE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Hệ thống hiển thị màn hình danh sách thông tin điểm</w:t>
            </w:r>
          </w:p>
        </w:tc>
      </w:tr>
      <w:tr w:rsidR="00A65722" w14:paraId="2212876B" w14:textId="77777777">
        <w:trPr>
          <w:trHeight w:val="269"/>
          <w:jc w:val="center"/>
        </w:trPr>
        <w:tc>
          <w:tcPr>
            <w:tcW w:w="451" w:type="dxa"/>
          </w:tcPr>
          <w:p w14:paraId="3DB6E078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2</w:t>
            </w:r>
          </w:p>
        </w:tc>
        <w:tc>
          <w:tcPr>
            <w:tcW w:w="7008" w:type="dxa"/>
          </w:tcPr>
          <w:p w14:paraId="2BCE3D4D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Người dùng chọn học sinh cần cập nhật điểm, nhấn cập nhật</w:t>
            </w:r>
          </w:p>
        </w:tc>
      </w:tr>
      <w:tr w:rsidR="00A65722" w14:paraId="6085ED10" w14:textId="77777777">
        <w:trPr>
          <w:trHeight w:val="269"/>
          <w:jc w:val="center"/>
        </w:trPr>
        <w:tc>
          <w:tcPr>
            <w:tcW w:w="451" w:type="dxa"/>
          </w:tcPr>
          <w:p w14:paraId="3BE1E28C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3</w:t>
            </w:r>
          </w:p>
        </w:tc>
        <w:tc>
          <w:tcPr>
            <w:tcW w:w="7008" w:type="dxa"/>
          </w:tcPr>
          <w:p w14:paraId="63BCE40F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Người dùng cập nhật thông tin điểm học isnh</w:t>
            </w:r>
          </w:p>
        </w:tc>
      </w:tr>
      <w:tr w:rsidR="00A65722" w14:paraId="5C45BD70" w14:textId="77777777">
        <w:trPr>
          <w:trHeight w:val="269"/>
          <w:jc w:val="center"/>
        </w:trPr>
        <w:tc>
          <w:tcPr>
            <w:tcW w:w="451" w:type="dxa"/>
          </w:tcPr>
          <w:p w14:paraId="0CE461F2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4</w:t>
            </w:r>
          </w:p>
        </w:tc>
        <w:tc>
          <w:tcPr>
            <w:tcW w:w="7008" w:type="dxa"/>
          </w:tcPr>
          <w:p w14:paraId="308E404E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 xml:space="preserve">Hệ thống kiểm tra thông tin </w:t>
            </w:r>
          </w:p>
        </w:tc>
      </w:tr>
      <w:tr w:rsidR="00A65722" w14:paraId="37E71416" w14:textId="77777777">
        <w:trPr>
          <w:trHeight w:val="269"/>
          <w:jc w:val="center"/>
        </w:trPr>
        <w:tc>
          <w:tcPr>
            <w:tcW w:w="451" w:type="dxa"/>
          </w:tcPr>
          <w:p w14:paraId="7A814800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5</w:t>
            </w:r>
          </w:p>
        </w:tc>
        <w:tc>
          <w:tcPr>
            <w:tcW w:w="7008" w:type="dxa"/>
          </w:tcPr>
          <w:p w14:paraId="4CB431CB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Nếu thành công hệ thống sẽ trả về thông báo thêm thành công, ngược lại là thông báo lỗi</w:t>
            </w:r>
          </w:p>
        </w:tc>
      </w:tr>
    </w:tbl>
    <w:p w14:paraId="36FA5394" w14:textId="77777777" w:rsidR="00A65722" w:rsidRDefault="00A65722">
      <w:pPr>
        <w:pStyle w:val="BodyText"/>
        <w:jc w:val="both"/>
        <w:rPr>
          <w:i/>
          <w:color w:val="0000FF"/>
          <w:lang w:val="en-US"/>
        </w:rPr>
      </w:pPr>
    </w:p>
    <w:p w14:paraId="3C652876" w14:textId="77777777" w:rsidR="00A65722" w:rsidRDefault="00000000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0FCE0C97" w14:textId="77777777" w:rsidR="00A65722" w:rsidRDefault="00000000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có.</w:t>
      </w:r>
    </w:p>
    <w:p w14:paraId="6EC5A889" w14:textId="77777777" w:rsidR="00A65722" w:rsidRDefault="00000000">
      <w:pPr>
        <w:pStyle w:val="Heading3"/>
        <w:spacing w:line="360" w:lineRule="auto"/>
        <w:jc w:val="both"/>
      </w:pPr>
      <w:r>
        <w:t>Các yêu cầu đặc biệt</w:t>
      </w:r>
    </w:p>
    <w:p w14:paraId="2FDF8C01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2E0ABC22" w14:textId="77777777" w:rsidR="00A65722" w:rsidRDefault="00000000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6CE03FE9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yêu cầu người dùng phải đăng nhập trước đó.</w:t>
      </w:r>
    </w:p>
    <w:p w14:paraId="7200CC7F" w14:textId="77777777" w:rsidR="00A65722" w:rsidRDefault="00000000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23B211E9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thành công: hệ thống thông báo thành công.</w:t>
      </w:r>
    </w:p>
    <w:p w14:paraId="0165CF2C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thất bại: hệ thống trả về thông báo lỗi.</w:t>
      </w:r>
    </w:p>
    <w:p w14:paraId="39C96EF3" w14:textId="77777777" w:rsidR="00A65722" w:rsidRDefault="00000000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7FB2414F" w14:textId="77777777" w:rsidR="00A65722" w:rsidRDefault="00000000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Không có.</w:t>
      </w:r>
    </w:p>
    <w:p w14:paraId="7480619E" w14:textId="77777777" w:rsidR="00A65722" w:rsidRDefault="00A65722">
      <w:pPr>
        <w:pStyle w:val="BodyText"/>
        <w:ind w:left="0"/>
        <w:jc w:val="both"/>
        <w:rPr>
          <w:i/>
          <w:color w:val="0000FF"/>
          <w:lang w:val="en-US"/>
        </w:rPr>
      </w:pPr>
    </w:p>
    <w:p w14:paraId="7C2DD638" w14:textId="77777777" w:rsidR="00A65722" w:rsidRDefault="00000000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“Lập báo cáo tổng kết”</w:t>
      </w:r>
    </w:p>
    <w:p w14:paraId="05800ADF" w14:textId="77777777" w:rsidR="00A65722" w:rsidRDefault="00000000">
      <w:pPr>
        <w:pStyle w:val="Heading3"/>
        <w:spacing w:line="360" w:lineRule="auto"/>
        <w:jc w:val="both"/>
      </w:pPr>
      <w:r>
        <w:t>Tóm tắt</w:t>
      </w:r>
    </w:p>
    <w:p w14:paraId="1C2DCF7A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sử dụng use-case lập báo cáo tổng kết. Thực hiện chức năng lập báo cáo tổng kết học sinh.</w:t>
      </w:r>
    </w:p>
    <w:p w14:paraId="247D3338" w14:textId="77777777" w:rsidR="00A65722" w:rsidRDefault="00000000">
      <w:pPr>
        <w:pStyle w:val="Heading3"/>
        <w:spacing w:line="360" w:lineRule="auto"/>
        <w:jc w:val="both"/>
      </w:pPr>
      <w:r>
        <w:t>Dòng sự kiện</w:t>
      </w:r>
    </w:p>
    <w:p w14:paraId="7222B226" w14:textId="77777777" w:rsidR="00A65722" w:rsidRDefault="00000000">
      <w:pPr>
        <w:pStyle w:val="Heading4"/>
        <w:spacing w:line="360" w:lineRule="auto"/>
        <w:jc w:val="both"/>
      </w:pPr>
      <w:r>
        <w:t>Dòng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7008"/>
      </w:tblGrid>
      <w:tr w:rsidR="00A65722" w14:paraId="2EED3A04" w14:textId="77777777">
        <w:trPr>
          <w:trHeight w:val="269"/>
          <w:jc w:val="center"/>
        </w:trPr>
        <w:tc>
          <w:tcPr>
            <w:tcW w:w="451" w:type="dxa"/>
          </w:tcPr>
          <w:p w14:paraId="38194E98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1</w:t>
            </w:r>
          </w:p>
        </w:tc>
        <w:tc>
          <w:tcPr>
            <w:tcW w:w="7008" w:type="dxa"/>
          </w:tcPr>
          <w:p w14:paraId="3DE9018C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Hệ thống hiển thị màn hình lập báo cáo tổng kết</w:t>
            </w:r>
          </w:p>
        </w:tc>
      </w:tr>
      <w:tr w:rsidR="00A65722" w14:paraId="5842D29A" w14:textId="77777777">
        <w:trPr>
          <w:trHeight w:val="269"/>
          <w:jc w:val="center"/>
        </w:trPr>
        <w:tc>
          <w:tcPr>
            <w:tcW w:w="451" w:type="dxa"/>
          </w:tcPr>
          <w:p w14:paraId="5DD78358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2</w:t>
            </w:r>
          </w:p>
        </w:tc>
        <w:tc>
          <w:tcPr>
            <w:tcW w:w="7008" w:type="dxa"/>
          </w:tcPr>
          <w:p w14:paraId="2FD6A348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Người dùng chọn thông tin lập báo cáo (học kỳ)</w:t>
            </w:r>
          </w:p>
        </w:tc>
      </w:tr>
      <w:tr w:rsidR="00A65722" w14:paraId="4D5CA3DF" w14:textId="77777777">
        <w:trPr>
          <w:trHeight w:val="269"/>
          <w:jc w:val="center"/>
        </w:trPr>
        <w:tc>
          <w:tcPr>
            <w:tcW w:w="451" w:type="dxa"/>
          </w:tcPr>
          <w:p w14:paraId="169648CC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5</w:t>
            </w:r>
          </w:p>
        </w:tc>
        <w:tc>
          <w:tcPr>
            <w:tcW w:w="7008" w:type="dxa"/>
          </w:tcPr>
          <w:p w14:paraId="1E736E56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 xml:space="preserve">Hệ thống kiểm tra thông tin </w:t>
            </w:r>
          </w:p>
        </w:tc>
      </w:tr>
      <w:tr w:rsidR="00A65722" w14:paraId="3DB08A00" w14:textId="77777777">
        <w:trPr>
          <w:trHeight w:val="269"/>
          <w:jc w:val="center"/>
        </w:trPr>
        <w:tc>
          <w:tcPr>
            <w:tcW w:w="451" w:type="dxa"/>
          </w:tcPr>
          <w:p w14:paraId="7607788D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6</w:t>
            </w:r>
          </w:p>
        </w:tc>
        <w:tc>
          <w:tcPr>
            <w:tcW w:w="7008" w:type="dxa"/>
          </w:tcPr>
          <w:p w14:paraId="17A8B18F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Nếu thành công hệ thống sẽ trả về thông tin báo cáo trong học kỳ.</w:t>
            </w:r>
          </w:p>
        </w:tc>
      </w:tr>
      <w:tr w:rsidR="00A65722" w14:paraId="3E6ED659" w14:textId="77777777">
        <w:trPr>
          <w:trHeight w:val="269"/>
          <w:jc w:val="center"/>
        </w:trPr>
        <w:tc>
          <w:tcPr>
            <w:tcW w:w="451" w:type="dxa"/>
          </w:tcPr>
          <w:p w14:paraId="38AAEDAE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7</w:t>
            </w:r>
          </w:p>
        </w:tc>
        <w:tc>
          <w:tcPr>
            <w:tcW w:w="7008" w:type="dxa"/>
          </w:tcPr>
          <w:p w14:paraId="106CF139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Kết thúc use case</w:t>
            </w:r>
          </w:p>
        </w:tc>
      </w:tr>
    </w:tbl>
    <w:p w14:paraId="3D21E87A" w14:textId="77777777" w:rsidR="00A65722" w:rsidRDefault="00A65722">
      <w:pPr>
        <w:pStyle w:val="BodyText"/>
        <w:jc w:val="both"/>
        <w:rPr>
          <w:i/>
          <w:color w:val="0000FF"/>
          <w:lang w:val="en-US"/>
        </w:rPr>
      </w:pPr>
    </w:p>
    <w:p w14:paraId="58E0697C" w14:textId="77777777" w:rsidR="00A65722" w:rsidRDefault="00000000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343B99BB" w14:textId="77777777" w:rsidR="00A65722" w:rsidRDefault="00000000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có.</w:t>
      </w:r>
    </w:p>
    <w:p w14:paraId="6D85730C" w14:textId="77777777" w:rsidR="00A65722" w:rsidRDefault="00000000">
      <w:pPr>
        <w:pStyle w:val="Heading3"/>
        <w:spacing w:line="360" w:lineRule="auto"/>
        <w:jc w:val="both"/>
      </w:pPr>
      <w:r>
        <w:lastRenderedPageBreak/>
        <w:t>Các yêu cầu đặc biệt</w:t>
      </w:r>
    </w:p>
    <w:p w14:paraId="339B8494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7039E6EC" w14:textId="77777777" w:rsidR="00A65722" w:rsidRDefault="00000000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785CDEAC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yêu cầu người dùng phải đăng nhập trước đó.</w:t>
      </w:r>
    </w:p>
    <w:p w14:paraId="1DD75EE7" w14:textId="77777777" w:rsidR="00A65722" w:rsidRDefault="00000000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6A60857A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thành công: hệ thống thông báo thành công và thông tin báo cáo.</w:t>
      </w:r>
    </w:p>
    <w:p w14:paraId="13ED970E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thất bại: hệ thống trả về thông báo lỗi.</w:t>
      </w:r>
    </w:p>
    <w:p w14:paraId="1CC89F9F" w14:textId="77777777" w:rsidR="00A65722" w:rsidRDefault="00000000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57A05EB1" w14:textId="77777777" w:rsidR="00A65722" w:rsidRDefault="00000000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Không có.</w:t>
      </w:r>
    </w:p>
    <w:p w14:paraId="3E5D9487" w14:textId="77777777" w:rsidR="00A65722" w:rsidRDefault="00A65722">
      <w:pPr>
        <w:pStyle w:val="BodyText"/>
        <w:ind w:left="0"/>
        <w:jc w:val="both"/>
        <w:rPr>
          <w:i/>
          <w:color w:val="0000FF"/>
          <w:lang w:val="en-US"/>
        </w:rPr>
      </w:pPr>
    </w:p>
    <w:p w14:paraId="2717CBEC" w14:textId="77777777" w:rsidR="00A65722" w:rsidRDefault="00000000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“Thay đổi quy định”</w:t>
      </w:r>
    </w:p>
    <w:p w14:paraId="56F6DE25" w14:textId="77777777" w:rsidR="00A65722" w:rsidRDefault="00000000">
      <w:pPr>
        <w:pStyle w:val="Heading3"/>
        <w:spacing w:line="360" w:lineRule="auto"/>
        <w:jc w:val="both"/>
      </w:pPr>
      <w:r>
        <w:t>Tóm tắt</w:t>
      </w:r>
    </w:p>
    <w:p w14:paraId="57B5213C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sử dụng use-case thay đổi quy định. Thực hiện chức năng lthay đổi quy định chung.</w:t>
      </w:r>
    </w:p>
    <w:p w14:paraId="5AC8D4EF" w14:textId="77777777" w:rsidR="00A65722" w:rsidRDefault="00000000">
      <w:pPr>
        <w:pStyle w:val="Heading3"/>
        <w:spacing w:line="360" w:lineRule="auto"/>
        <w:jc w:val="both"/>
      </w:pPr>
      <w:r>
        <w:t>Dòng sự kiện</w:t>
      </w:r>
    </w:p>
    <w:p w14:paraId="659DC25E" w14:textId="77777777" w:rsidR="00A65722" w:rsidRDefault="00000000">
      <w:pPr>
        <w:pStyle w:val="Heading4"/>
        <w:spacing w:line="360" w:lineRule="auto"/>
        <w:jc w:val="both"/>
      </w:pPr>
      <w:r>
        <w:t>Dòng sự kiện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7008"/>
      </w:tblGrid>
      <w:tr w:rsidR="00A65722" w14:paraId="543ADA3F" w14:textId="77777777">
        <w:trPr>
          <w:trHeight w:val="269"/>
          <w:jc w:val="center"/>
        </w:trPr>
        <w:tc>
          <w:tcPr>
            <w:tcW w:w="451" w:type="dxa"/>
          </w:tcPr>
          <w:p w14:paraId="70367F6A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1</w:t>
            </w:r>
          </w:p>
        </w:tc>
        <w:tc>
          <w:tcPr>
            <w:tcW w:w="7008" w:type="dxa"/>
          </w:tcPr>
          <w:p w14:paraId="75C2FB98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Hệ thống hiển thị màn hình thay đổi quy định</w:t>
            </w:r>
          </w:p>
        </w:tc>
      </w:tr>
      <w:tr w:rsidR="00A65722" w14:paraId="4D0D0982" w14:textId="77777777">
        <w:trPr>
          <w:trHeight w:val="269"/>
          <w:jc w:val="center"/>
        </w:trPr>
        <w:tc>
          <w:tcPr>
            <w:tcW w:w="451" w:type="dxa"/>
          </w:tcPr>
          <w:p w14:paraId="70D38F9B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2</w:t>
            </w:r>
          </w:p>
        </w:tc>
        <w:tc>
          <w:tcPr>
            <w:tcW w:w="7008" w:type="dxa"/>
          </w:tcPr>
          <w:p w14:paraId="7F391CA6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Người dùng nhập hoặc chọn các thông tin cần thay đổi, sau đó chọn lưu thông tin.</w:t>
            </w:r>
          </w:p>
        </w:tc>
      </w:tr>
      <w:tr w:rsidR="00A65722" w14:paraId="5AB3EBEB" w14:textId="77777777">
        <w:trPr>
          <w:trHeight w:val="269"/>
          <w:jc w:val="center"/>
        </w:trPr>
        <w:tc>
          <w:tcPr>
            <w:tcW w:w="451" w:type="dxa"/>
          </w:tcPr>
          <w:p w14:paraId="0832AE26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5</w:t>
            </w:r>
          </w:p>
        </w:tc>
        <w:tc>
          <w:tcPr>
            <w:tcW w:w="7008" w:type="dxa"/>
          </w:tcPr>
          <w:p w14:paraId="1B4FAD31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 xml:space="preserve">Hệ thống kiểm tra thông tin </w:t>
            </w:r>
          </w:p>
        </w:tc>
      </w:tr>
      <w:tr w:rsidR="00A65722" w14:paraId="70F51DAB" w14:textId="77777777">
        <w:trPr>
          <w:trHeight w:val="269"/>
          <w:jc w:val="center"/>
        </w:trPr>
        <w:tc>
          <w:tcPr>
            <w:tcW w:w="451" w:type="dxa"/>
          </w:tcPr>
          <w:p w14:paraId="436E7C46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6</w:t>
            </w:r>
          </w:p>
        </w:tc>
        <w:tc>
          <w:tcPr>
            <w:tcW w:w="7008" w:type="dxa"/>
          </w:tcPr>
          <w:p w14:paraId="00A26479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Nếu thành công hệ thống sẽ trả về thông báo thay đổi thành công.</w:t>
            </w:r>
          </w:p>
        </w:tc>
      </w:tr>
      <w:tr w:rsidR="00A65722" w14:paraId="69C31EE3" w14:textId="77777777">
        <w:trPr>
          <w:trHeight w:val="269"/>
          <w:jc w:val="center"/>
        </w:trPr>
        <w:tc>
          <w:tcPr>
            <w:tcW w:w="451" w:type="dxa"/>
          </w:tcPr>
          <w:p w14:paraId="06800D4E" w14:textId="77777777" w:rsidR="00A65722" w:rsidRDefault="00000000">
            <w:pPr>
              <w:pStyle w:val="BodyText"/>
              <w:ind w:left="0"/>
              <w:jc w:val="center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7</w:t>
            </w:r>
          </w:p>
        </w:tc>
        <w:tc>
          <w:tcPr>
            <w:tcW w:w="7008" w:type="dxa"/>
          </w:tcPr>
          <w:p w14:paraId="798B22CE" w14:textId="77777777" w:rsidR="00A65722" w:rsidRDefault="00000000">
            <w:pPr>
              <w:pStyle w:val="BodyText"/>
              <w:rPr>
                <w:iCs/>
                <w:color w:val="0000FF"/>
                <w:sz w:val="20"/>
                <w:lang w:val="en-US"/>
              </w:rPr>
            </w:pPr>
            <w:r>
              <w:rPr>
                <w:iCs/>
                <w:color w:val="0000FF"/>
                <w:sz w:val="20"/>
                <w:lang w:val="en-US"/>
              </w:rPr>
              <w:t>Kết thúc use case</w:t>
            </w:r>
          </w:p>
        </w:tc>
      </w:tr>
    </w:tbl>
    <w:p w14:paraId="7D84D396" w14:textId="77777777" w:rsidR="00A65722" w:rsidRDefault="00A65722">
      <w:pPr>
        <w:pStyle w:val="BodyText"/>
        <w:jc w:val="both"/>
        <w:rPr>
          <w:i/>
          <w:color w:val="0000FF"/>
          <w:lang w:val="en-US"/>
        </w:rPr>
      </w:pPr>
    </w:p>
    <w:p w14:paraId="6BB61B9F" w14:textId="77777777" w:rsidR="00A65722" w:rsidRDefault="00000000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444EA5F6" w14:textId="77777777" w:rsidR="00A65722" w:rsidRDefault="00000000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có.</w:t>
      </w:r>
    </w:p>
    <w:p w14:paraId="1841AA4F" w14:textId="77777777" w:rsidR="00A65722" w:rsidRDefault="00000000">
      <w:pPr>
        <w:pStyle w:val="Heading3"/>
        <w:spacing w:line="360" w:lineRule="auto"/>
        <w:jc w:val="both"/>
      </w:pPr>
      <w:r>
        <w:t>Các yêu cầu đặc biệt</w:t>
      </w:r>
    </w:p>
    <w:p w14:paraId="2A2F474E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 w14:paraId="72CF546C" w14:textId="77777777" w:rsidR="00A65722" w:rsidRDefault="00000000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16E6B251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yêu cầu người dùng phải đăng nhập trước đó.</w:t>
      </w:r>
    </w:p>
    <w:p w14:paraId="2B53834D" w14:textId="77777777" w:rsidR="00A65722" w:rsidRDefault="00000000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3DE0EB74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thành công: hệ thống thông báo thành công.</w:t>
      </w:r>
    </w:p>
    <w:p w14:paraId="78B589BE" w14:textId="77777777" w:rsidR="00A65722" w:rsidRDefault="0000000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Use case thất bại: hệ thống trả về thông báo lỗi.</w:t>
      </w:r>
    </w:p>
    <w:p w14:paraId="67723E99" w14:textId="77777777" w:rsidR="00A65722" w:rsidRDefault="00000000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24D86819" w14:textId="77777777" w:rsidR="00A65722" w:rsidRDefault="00000000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Không có.</w:t>
      </w:r>
    </w:p>
    <w:p w14:paraId="1D1E4BDE" w14:textId="77777777" w:rsidR="00A65722" w:rsidRDefault="00A65722">
      <w:pPr>
        <w:pStyle w:val="BodyText"/>
        <w:ind w:left="0"/>
        <w:jc w:val="both"/>
        <w:rPr>
          <w:i/>
          <w:color w:val="0000FF"/>
          <w:lang w:val="en-US"/>
        </w:rPr>
      </w:pPr>
    </w:p>
    <w:p w14:paraId="2E5153C0" w14:textId="77777777" w:rsidR="00A65722" w:rsidRDefault="00A65722">
      <w:pPr>
        <w:pStyle w:val="BodyText"/>
        <w:ind w:left="0"/>
        <w:jc w:val="both"/>
        <w:rPr>
          <w:i/>
          <w:color w:val="0000FF"/>
          <w:lang w:val="en-US"/>
        </w:rPr>
      </w:pPr>
    </w:p>
    <w:p w14:paraId="0106A6E6" w14:textId="77777777" w:rsidR="00A65722" w:rsidRDefault="00A65722">
      <w:pPr>
        <w:pStyle w:val="BodyText"/>
        <w:ind w:left="0"/>
        <w:jc w:val="both"/>
        <w:rPr>
          <w:i/>
          <w:color w:val="0000FF"/>
          <w:lang w:val="en-US"/>
        </w:rPr>
      </w:pPr>
    </w:p>
    <w:p w14:paraId="773D773B" w14:textId="77777777" w:rsidR="00A65722" w:rsidRDefault="00A65722">
      <w:pPr>
        <w:pStyle w:val="BodyText"/>
        <w:ind w:left="0"/>
        <w:jc w:val="both"/>
        <w:rPr>
          <w:i/>
          <w:color w:val="0000FF"/>
          <w:lang w:val="en-US"/>
        </w:rPr>
      </w:pPr>
    </w:p>
    <w:p w14:paraId="0C13FCB0" w14:textId="77777777" w:rsidR="00A65722" w:rsidRDefault="00A65722">
      <w:pPr>
        <w:pStyle w:val="BodyText"/>
        <w:ind w:left="0"/>
        <w:jc w:val="both"/>
        <w:rPr>
          <w:i/>
          <w:color w:val="0000FF"/>
          <w:lang w:val="en-US"/>
        </w:rPr>
      </w:pPr>
    </w:p>
    <w:p w14:paraId="75D19A51" w14:textId="77777777" w:rsidR="00A65722" w:rsidRDefault="00A65722">
      <w:pPr>
        <w:pStyle w:val="BodyText"/>
        <w:ind w:left="0"/>
        <w:jc w:val="both"/>
        <w:rPr>
          <w:i/>
          <w:color w:val="0000FF"/>
          <w:lang w:val="en-US"/>
        </w:rPr>
      </w:pPr>
    </w:p>
    <w:p w14:paraId="0519FFFA" w14:textId="77777777" w:rsidR="00A65722" w:rsidRDefault="00A65722">
      <w:pPr>
        <w:pStyle w:val="BodyText"/>
        <w:ind w:left="0"/>
        <w:jc w:val="both"/>
        <w:rPr>
          <w:i/>
          <w:color w:val="0000FF"/>
          <w:lang w:val="en-US"/>
        </w:rPr>
      </w:pPr>
    </w:p>
    <w:p w14:paraId="517DD8AF" w14:textId="77777777" w:rsidR="00A65722" w:rsidRDefault="00000000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</w:p>
    <w:p w14:paraId="63EE9A9F" w14:textId="77777777" w:rsidR="00A65722" w:rsidRDefault="00A65722">
      <w:pPr>
        <w:pStyle w:val="BodyText"/>
        <w:ind w:left="0"/>
        <w:jc w:val="both"/>
        <w:rPr>
          <w:i/>
          <w:color w:val="0000FF"/>
          <w:lang w:val="en-US"/>
        </w:rPr>
      </w:pPr>
    </w:p>
    <w:p w14:paraId="53AEB8ED" w14:textId="77777777" w:rsidR="00A65722" w:rsidRDefault="00A65722">
      <w:pPr>
        <w:spacing w:line="360" w:lineRule="auto"/>
        <w:jc w:val="both"/>
        <w:rPr>
          <w:i/>
          <w:color w:val="0000FF"/>
          <w:lang w:val="en-US"/>
        </w:rPr>
      </w:pPr>
    </w:p>
    <w:sectPr w:rsidR="00A65722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3BAC0" w14:textId="77777777" w:rsidR="005E57A1" w:rsidRDefault="005E57A1">
      <w:pPr>
        <w:spacing w:line="240" w:lineRule="auto"/>
      </w:pPr>
      <w:r>
        <w:separator/>
      </w:r>
    </w:p>
  </w:endnote>
  <w:endnote w:type="continuationSeparator" w:id="0">
    <w:p w14:paraId="121E5550" w14:textId="77777777" w:rsidR="005E57A1" w:rsidRDefault="005E57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250DD" w14:textId="77777777" w:rsidR="00415244" w:rsidRDefault="00415244">
    <w:pPr>
      <w:pStyle w:val="Footer"/>
    </w:pPr>
    <w:r>
      <w:rPr>
        <w:noProof/>
        <w:lang w:val="en-US"/>
      </w:rPr>
      <w:drawing>
        <wp:anchor distT="0" distB="0" distL="114300" distR="114300" simplePos="0" relativeHeight="251671040" behindDoc="0" locked="0" layoutInCell="1" allowOverlap="1" wp14:anchorId="1ED66575" wp14:editId="21FEED35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580" cy="993140"/>
          <wp:effectExtent l="0" t="0" r="0" b="0"/>
          <wp:wrapNone/>
          <wp:docPr id="4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768"/>
      <w:gridCol w:w="2482"/>
    </w:tblGrid>
    <w:tr w:rsidR="00A65722" w14:paraId="3D346F5F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584A001" w14:textId="77777777" w:rsidR="00A65722" w:rsidRDefault="00000000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776" behindDoc="1" locked="0" layoutInCell="1" allowOverlap="1" wp14:anchorId="6078306F" wp14:editId="7DE6F7D9">
                <wp:simplePos x="0" y="0"/>
                <wp:positionH relativeFrom="column">
                  <wp:posOffset>-910590</wp:posOffset>
                </wp:positionH>
                <wp:positionV relativeFrom="paragraph">
                  <wp:posOffset>-93345</wp:posOffset>
                </wp:positionV>
                <wp:extent cx="8515350" cy="1026160"/>
                <wp:effectExtent l="0" t="0" r="0" b="3175"/>
                <wp:wrapNone/>
                <wp:docPr id="5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BFB27D9" w14:textId="77777777" w:rsidR="00A65722" w:rsidRDefault="00000000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FA16A8D" w14:textId="77777777" w:rsidR="00A65722" w:rsidRDefault="00A657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A4EA6" w14:textId="77777777" w:rsidR="005E57A1" w:rsidRDefault="005E57A1">
      <w:pPr>
        <w:spacing w:line="240" w:lineRule="auto"/>
      </w:pPr>
      <w:r>
        <w:separator/>
      </w:r>
    </w:p>
  </w:footnote>
  <w:footnote w:type="continuationSeparator" w:id="0">
    <w:p w14:paraId="73229B14" w14:textId="77777777" w:rsidR="005E57A1" w:rsidRDefault="005E57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5A62" w14:textId="77777777" w:rsidR="00415244" w:rsidRDefault="0041524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7091B2D1" wp14:editId="2085F47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510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6D42B5" id="Freeform 1" o:spid="_x0000_s1026" style="position:absolute;margin-left:0;margin-top:0;width:93.15pt;height:813pt;flip:x;z-index: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" path="m502,c93,,93,,93,,146,383,323,1900,,3168v502,,502,,502,l502,xe" fillcolor="#8db3e2" stroked="f">
              <v:fill color2="#1f497d" rotate="t" focus="100%" type="gradient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0016" behindDoc="0" locked="0" layoutInCell="1" allowOverlap="1" wp14:anchorId="4E011CED" wp14:editId="1BBF8ECF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1F62005" w14:textId="77777777" w:rsidR="00415244" w:rsidRDefault="00415244">
    <w:pPr>
      <w:pStyle w:val="Title"/>
      <w:rPr>
        <w:lang w:val="en-US"/>
      </w:rPr>
    </w:pPr>
  </w:p>
  <w:p w14:paraId="4A371F0E" w14:textId="77777777" w:rsidR="00415244" w:rsidRDefault="00415244">
    <w:pPr>
      <w:rPr>
        <w:lang w:val="en-US"/>
      </w:rPr>
    </w:pPr>
  </w:p>
  <w:p w14:paraId="3FAF419D" w14:textId="77777777" w:rsidR="00415244" w:rsidRDefault="00415244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41750298" w14:textId="77777777" w:rsidR="00415244" w:rsidRDefault="00415244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E25B0" w14:textId="77777777" w:rsidR="00A65722" w:rsidRDefault="00000000">
    <w:r>
      <w:rPr>
        <w:noProof/>
        <w:lang w:val="en-US"/>
      </w:rPr>
      <w:drawing>
        <wp:anchor distT="0" distB="0" distL="114300" distR="114300" simplePos="0" relativeHeight="251667968" behindDoc="1" locked="0" layoutInCell="1" allowOverlap="1" wp14:anchorId="4896FD3A" wp14:editId="637D7ED9">
          <wp:simplePos x="0" y="0"/>
          <wp:positionH relativeFrom="column">
            <wp:posOffset>-541655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623"/>
      <w:gridCol w:w="2845"/>
    </w:tblGrid>
    <w:tr w:rsidR="00A65722" w14:paraId="2029EFDF" w14:textId="77777777">
      <w:tc>
        <w:tcPr>
          <w:tcW w:w="6623" w:type="dxa"/>
          <w:shd w:val="clear" w:color="auto" w:fill="auto"/>
        </w:tcPr>
        <w:p w14:paraId="0168A995" w14:textId="18081C1A" w:rsidR="00A65722" w:rsidRDefault="00415244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quản lý học sinh cấp 3</w:t>
          </w:r>
        </w:p>
      </w:tc>
      <w:tc>
        <w:tcPr>
          <w:tcW w:w="2845" w:type="dxa"/>
          <w:shd w:val="clear" w:color="auto" w:fill="auto"/>
        </w:tcPr>
        <w:p w14:paraId="273E6809" w14:textId="3C385059" w:rsidR="00A65722" w:rsidRDefault="00000000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&lt;</w:t>
          </w:r>
          <w:r w:rsidR="00415244">
            <w:rPr>
              <w:color w:val="0000FF"/>
              <w:lang w:val="en-US"/>
            </w:rPr>
            <w:t>1</w:t>
          </w:r>
          <w:r>
            <w:rPr>
              <w:color w:val="0000FF"/>
              <w:lang w:val="en-US"/>
            </w:rPr>
            <w:t>.</w:t>
          </w:r>
          <w:r w:rsidR="00415244">
            <w:rPr>
              <w:color w:val="0000FF"/>
              <w:lang w:val="en-US"/>
            </w:rPr>
            <w:t>0</w:t>
          </w:r>
          <w:r>
            <w:rPr>
              <w:color w:val="0000FF"/>
              <w:lang w:val="en-US"/>
            </w:rPr>
            <w:t>&gt;</w:t>
          </w:r>
        </w:p>
      </w:tc>
    </w:tr>
    <w:tr w:rsidR="00A65722" w14:paraId="3BC282F3" w14:textId="77777777">
      <w:tc>
        <w:tcPr>
          <w:tcW w:w="6623" w:type="dxa"/>
          <w:shd w:val="clear" w:color="auto" w:fill="auto"/>
        </w:tcPr>
        <w:p w14:paraId="03E411C0" w14:textId="77777777" w:rsidR="00A65722" w:rsidRDefault="00000000">
          <w:pPr>
            <w:pStyle w:val="Header"/>
            <w:rPr>
              <w:lang w:val="en-US"/>
            </w:rPr>
          </w:pPr>
          <w:r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14:paraId="5F899268" w14:textId="6B8DED05" w:rsidR="00A65722" w:rsidRDefault="00000000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&lt;</w:t>
          </w:r>
          <w:r w:rsidR="00415244">
            <w:rPr>
              <w:color w:val="0000FF"/>
              <w:lang w:val="en-US"/>
            </w:rPr>
            <w:t>30</w:t>
          </w:r>
          <w:r>
            <w:rPr>
              <w:color w:val="0000FF"/>
              <w:lang w:val="en-US"/>
            </w:rPr>
            <w:t>/</w:t>
          </w:r>
          <w:r w:rsidR="00415244">
            <w:rPr>
              <w:color w:val="0000FF"/>
              <w:lang w:val="en-US"/>
            </w:rPr>
            <w:t>12</w:t>
          </w:r>
          <w:r>
            <w:rPr>
              <w:color w:val="0000FF"/>
              <w:lang w:val="en-US"/>
            </w:rPr>
            <w:t>/</w:t>
          </w:r>
          <w:r w:rsidR="00415244">
            <w:rPr>
              <w:color w:val="0000FF"/>
              <w:lang w:val="en-US"/>
            </w:rPr>
            <w:t>2023</w:t>
          </w:r>
          <w:r>
            <w:rPr>
              <w:color w:val="0000FF"/>
              <w:lang w:val="en-US"/>
            </w:rPr>
            <w:t>&gt;</w:t>
          </w:r>
        </w:p>
      </w:tc>
    </w:tr>
  </w:tbl>
  <w:p w14:paraId="30267A4C" w14:textId="77777777" w:rsidR="00A65722" w:rsidRDefault="00A6572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A2F0953"/>
    <w:multiLevelType w:val="singleLevel"/>
    <w:tmpl w:val="5A2F0953"/>
    <w:lvl w:ilvl="0">
      <w:numFmt w:val="bullet"/>
      <w:pStyle w:val="ToDoItem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 w16cid:durableId="1501695065">
    <w:abstractNumId w:val="0"/>
  </w:num>
  <w:num w:numId="2" w16cid:durableId="1053502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519D9"/>
    <w:rsid w:val="000C0CA8"/>
    <w:rsid w:val="00185356"/>
    <w:rsid w:val="002160F2"/>
    <w:rsid w:val="00221A67"/>
    <w:rsid w:val="00301562"/>
    <w:rsid w:val="0031511D"/>
    <w:rsid w:val="003548A8"/>
    <w:rsid w:val="003701D7"/>
    <w:rsid w:val="003747E6"/>
    <w:rsid w:val="00415244"/>
    <w:rsid w:val="004176B5"/>
    <w:rsid w:val="00435847"/>
    <w:rsid w:val="004B7CC9"/>
    <w:rsid w:val="004E4257"/>
    <w:rsid w:val="005802A5"/>
    <w:rsid w:val="005E57A1"/>
    <w:rsid w:val="0060493B"/>
    <w:rsid w:val="006257BE"/>
    <w:rsid w:val="006855DC"/>
    <w:rsid w:val="006E420F"/>
    <w:rsid w:val="006E56E2"/>
    <w:rsid w:val="007338F6"/>
    <w:rsid w:val="00754C73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A65722"/>
    <w:rsid w:val="00AC3388"/>
    <w:rsid w:val="00B07BF9"/>
    <w:rsid w:val="00B1776A"/>
    <w:rsid w:val="00B871C5"/>
    <w:rsid w:val="00BB5444"/>
    <w:rsid w:val="00C74D6D"/>
    <w:rsid w:val="00CA52C8"/>
    <w:rsid w:val="00D234F3"/>
    <w:rsid w:val="00D532D0"/>
    <w:rsid w:val="00DA2A6D"/>
    <w:rsid w:val="00DC363E"/>
    <w:rsid w:val="00DD57E3"/>
    <w:rsid w:val="00E95D0C"/>
    <w:rsid w:val="00FA2327"/>
    <w:rsid w:val="00FB3FFD"/>
    <w:rsid w:val="00FC77E2"/>
    <w:rsid w:val="01031C21"/>
    <w:rsid w:val="02120CB1"/>
    <w:rsid w:val="04423654"/>
    <w:rsid w:val="051962CA"/>
    <w:rsid w:val="052B60E2"/>
    <w:rsid w:val="05614B92"/>
    <w:rsid w:val="092E23DF"/>
    <w:rsid w:val="0BBE0FD3"/>
    <w:rsid w:val="0C480F73"/>
    <w:rsid w:val="0D3C3D49"/>
    <w:rsid w:val="0E8A78A0"/>
    <w:rsid w:val="0F4B2DB1"/>
    <w:rsid w:val="11090A00"/>
    <w:rsid w:val="14874388"/>
    <w:rsid w:val="154C5839"/>
    <w:rsid w:val="156E538B"/>
    <w:rsid w:val="15C57FEA"/>
    <w:rsid w:val="15D70548"/>
    <w:rsid w:val="163A0470"/>
    <w:rsid w:val="16851EE4"/>
    <w:rsid w:val="16A92BBA"/>
    <w:rsid w:val="17326D6F"/>
    <w:rsid w:val="17A958E6"/>
    <w:rsid w:val="1A7F3C24"/>
    <w:rsid w:val="1C6A30AB"/>
    <w:rsid w:val="1DEE1069"/>
    <w:rsid w:val="1E5A52FA"/>
    <w:rsid w:val="1EA7404D"/>
    <w:rsid w:val="1F411D78"/>
    <w:rsid w:val="1F8A4F95"/>
    <w:rsid w:val="209D066C"/>
    <w:rsid w:val="20A54658"/>
    <w:rsid w:val="214D1435"/>
    <w:rsid w:val="22CF3D89"/>
    <w:rsid w:val="23503712"/>
    <w:rsid w:val="244A6E52"/>
    <w:rsid w:val="24FD7309"/>
    <w:rsid w:val="25010888"/>
    <w:rsid w:val="2672444F"/>
    <w:rsid w:val="28E00DAB"/>
    <w:rsid w:val="28E9647F"/>
    <w:rsid w:val="29CA1AE9"/>
    <w:rsid w:val="29F1696C"/>
    <w:rsid w:val="2AC2440A"/>
    <w:rsid w:val="2AF539C8"/>
    <w:rsid w:val="2B1E22C0"/>
    <w:rsid w:val="2B7042D3"/>
    <w:rsid w:val="2D1F1625"/>
    <w:rsid w:val="2F656E72"/>
    <w:rsid w:val="30503A10"/>
    <w:rsid w:val="305E74C4"/>
    <w:rsid w:val="3085342D"/>
    <w:rsid w:val="30A01BF6"/>
    <w:rsid w:val="30DD7FD3"/>
    <w:rsid w:val="316A4828"/>
    <w:rsid w:val="31C6470B"/>
    <w:rsid w:val="31FE3311"/>
    <w:rsid w:val="329F6B99"/>
    <w:rsid w:val="32D32B81"/>
    <w:rsid w:val="347158CD"/>
    <w:rsid w:val="355A7395"/>
    <w:rsid w:val="35D10DE4"/>
    <w:rsid w:val="362178A5"/>
    <w:rsid w:val="36AD3967"/>
    <w:rsid w:val="3750163F"/>
    <w:rsid w:val="3776710C"/>
    <w:rsid w:val="37874337"/>
    <w:rsid w:val="398E3BAB"/>
    <w:rsid w:val="39973632"/>
    <w:rsid w:val="3A3079D3"/>
    <w:rsid w:val="3B692E92"/>
    <w:rsid w:val="3BE17AAF"/>
    <w:rsid w:val="3CB05C39"/>
    <w:rsid w:val="3D375069"/>
    <w:rsid w:val="3D665A7D"/>
    <w:rsid w:val="3D997F87"/>
    <w:rsid w:val="3E7412CE"/>
    <w:rsid w:val="3EF36EFA"/>
    <w:rsid w:val="3F402104"/>
    <w:rsid w:val="40F21C0F"/>
    <w:rsid w:val="429576C9"/>
    <w:rsid w:val="43AE707F"/>
    <w:rsid w:val="43C834B3"/>
    <w:rsid w:val="46300CEF"/>
    <w:rsid w:val="4788444D"/>
    <w:rsid w:val="47CE56FF"/>
    <w:rsid w:val="47D51FAF"/>
    <w:rsid w:val="47E879C9"/>
    <w:rsid w:val="490D3144"/>
    <w:rsid w:val="4AB65619"/>
    <w:rsid w:val="4C041E13"/>
    <w:rsid w:val="4CB614F5"/>
    <w:rsid w:val="4CBF24FC"/>
    <w:rsid w:val="4DDF325B"/>
    <w:rsid w:val="4DE14D2E"/>
    <w:rsid w:val="4E34003E"/>
    <w:rsid w:val="4EE978D2"/>
    <w:rsid w:val="4EFA563B"/>
    <w:rsid w:val="50B50825"/>
    <w:rsid w:val="53490C56"/>
    <w:rsid w:val="53E22F67"/>
    <w:rsid w:val="540A6E30"/>
    <w:rsid w:val="54B93607"/>
    <w:rsid w:val="55967B95"/>
    <w:rsid w:val="56717CE6"/>
    <w:rsid w:val="56A55A8E"/>
    <w:rsid w:val="572B491D"/>
    <w:rsid w:val="57BF7EC3"/>
    <w:rsid w:val="57C5126B"/>
    <w:rsid w:val="58E95FEA"/>
    <w:rsid w:val="59740BBE"/>
    <w:rsid w:val="59C50C3C"/>
    <w:rsid w:val="5AE4292D"/>
    <w:rsid w:val="5BAE7418"/>
    <w:rsid w:val="5C372F70"/>
    <w:rsid w:val="5C7E0F35"/>
    <w:rsid w:val="5D874C1E"/>
    <w:rsid w:val="5DC43B6C"/>
    <w:rsid w:val="5DF04058"/>
    <w:rsid w:val="5E902B14"/>
    <w:rsid w:val="5F4D3610"/>
    <w:rsid w:val="5FE65913"/>
    <w:rsid w:val="604A3A09"/>
    <w:rsid w:val="605E5F2D"/>
    <w:rsid w:val="60E825A3"/>
    <w:rsid w:val="61B3201B"/>
    <w:rsid w:val="623276F3"/>
    <w:rsid w:val="62AF4A87"/>
    <w:rsid w:val="62E8364F"/>
    <w:rsid w:val="64426B0C"/>
    <w:rsid w:val="65E713BB"/>
    <w:rsid w:val="65F47691"/>
    <w:rsid w:val="68A47CBD"/>
    <w:rsid w:val="69A325C4"/>
    <w:rsid w:val="69A47FF6"/>
    <w:rsid w:val="6A5F6C18"/>
    <w:rsid w:val="6A781454"/>
    <w:rsid w:val="6B161FBD"/>
    <w:rsid w:val="6B8753BD"/>
    <w:rsid w:val="6C577108"/>
    <w:rsid w:val="6D6F7689"/>
    <w:rsid w:val="6E445427"/>
    <w:rsid w:val="703E6382"/>
    <w:rsid w:val="70C10E2B"/>
    <w:rsid w:val="715B2E4A"/>
    <w:rsid w:val="72F75611"/>
    <w:rsid w:val="749D0EA6"/>
    <w:rsid w:val="77514BED"/>
    <w:rsid w:val="77901A3C"/>
    <w:rsid w:val="77AD0F86"/>
    <w:rsid w:val="77C96A77"/>
    <w:rsid w:val="77D87E9D"/>
    <w:rsid w:val="77E57E27"/>
    <w:rsid w:val="7AEB2341"/>
    <w:rsid w:val="7B401A53"/>
    <w:rsid w:val="7CF77196"/>
    <w:rsid w:val="7DF24E2F"/>
    <w:rsid w:val="7E9700B8"/>
    <w:rsid w:val="7FB9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D82F1"/>
  <w15:docId w15:val="{1E5E28FC-9DCB-474C-9229-C5EE7CB4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footnote text" w:semiHidden="1" w:qFormat="1"/>
    <w:lsdException w:name="header" w:uiPriority="99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Body Text 2" w:qFormat="1"/>
    <w:lsdException w:name="Body Text 3" w:qFormat="1"/>
    <w:lsdException w:name="Hyperlink" w:uiPriority="99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keepLines/>
      <w:spacing w:after="120"/>
      <w:ind w:left="720"/>
    </w:pPr>
  </w:style>
  <w:style w:type="paragraph" w:styleId="BodyText2">
    <w:name w:val="Body Text 2"/>
    <w:basedOn w:val="Normal"/>
    <w:qFormat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qFormat/>
    <w:pPr>
      <w:widowControl/>
      <w:spacing w:line="240" w:lineRule="auto"/>
    </w:pPr>
    <w:rPr>
      <w:snapToGrid w:val="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qFormat/>
    <w:rPr>
      <w:sz w:val="20"/>
      <w:vertAlign w:val="superscript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NormalIndent">
    <w:name w:val="Normal Indent"/>
    <w:basedOn w:val="Normal"/>
    <w:pPr>
      <w:ind w:left="900" w:hanging="900"/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TableGrid">
    <w:name w:val="Table Grid"/>
    <w:basedOn w:val="TableNormal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qFormat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qFormat/>
    <w:pPr>
      <w:ind w:left="600"/>
    </w:pPr>
  </w:style>
  <w:style w:type="paragraph" w:styleId="TOC5">
    <w:name w:val="toc 5"/>
    <w:basedOn w:val="Normal"/>
    <w:next w:val="Normal"/>
    <w:semiHidden/>
    <w:qFormat/>
    <w:pPr>
      <w:ind w:left="800"/>
    </w:pPr>
  </w:style>
  <w:style w:type="paragraph" w:styleId="TOC6">
    <w:name w:val="toc 6"/>
    <w:basedOn w:val="Normal"/>
    <w:next w:val="Normal"/>
    <w:semiHidden/>
    <w:qFormat/>
    <w:pPr>
      <w:ind w:left="1000"/>
    </w:pPr>
  </w:style>
  <w:style w:type="paragraph" w:styleId="TOC7">
    <w:name w:val="toc 7"/>
    <w:basedOn w:val="Normal"/>
    <w:next w:val="Normal"/>
    <w:semiHidden/>
    <w:qFormat/>
    <w:pPr>
      <w:ind w:left="1200"/>
    </w:pPr>
  </w:style>
  <w:style w:type="paragraph" w:styleId="TOC8">
    <w:name w:val="toc 8"/>
    <w:basedOn w:val="Normal"/>
    <w:next w:val="Normal"/>
    <w:semiHidden/>
    <w:qFormat/>
    <w:pPr>
      <w:ind w:left="1400"/>
    </w:pPr>
  </w:style>
  <w:style w:type="paragraph" w:styleId="TOC9">
    <w:name w:val="toc 9"/>
    <w:basedOn w:val="Normal"/>
    <w:next w:val="Normal"/>
    <w:semiHidden/>
    <w:qFormat/>
    <w:pPr>
      <w:ind w:left="1600"/>
    </w:p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Paragraph1"/>
    <w:qFormat/>
    <w:pPr>
      <w:ind w:left="1530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Paragraph4">
    <w:name w:val="Paragraph4"/>
    <w:basedOn w:val="Paragraph1"/>
    <w:qFormat/>
    <w:pPr>
      <w:ind w:left="2250"/>
    </w:pPr>
  </w:style>
  <w:style w:type="paragraph" w:customStyle="1" w:styleId="ToDoItem">
    <w:name w:val="To Do Item"/>
    <w:basedOn w:val="Normal"/>
    <w:qFormat/>
    <w:pPr>
      <w:numPr>
        <w:numId w:val="2"/>
      </w:numPr>
    </w:pPr>
  </w:style>
  <w:style w:type="character" w:customStyle="1" w:styleId="SoDAField">
    <w:name w:val="SoDA Field"/>
    <w:qFormat/>
    <w:rPr>
      <w:color w:val="0000FF"/>
    </w:rPr>
  </w:style>
  <w:style w:type="character" w:customStyle="1" w:styleId="TitleChar">
    <w:name w:val="Title Char"/>
    <w:link w:val="Title"/>
    <w:qFormat/>
    <w:rPr>
      <w:rFonts w:ascii="Arial" w:hAnsi="Arial"/>
      <w:b/>
      <w:sz w:val="36"/>
      <w:lang w:val="vi-VN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</TotalTime>
  <Pages>18</Pages>
  <Words>2564</Words>
  <Characters>14615</Characters>
  <Application>Microsoft Office Word</Application>
  <DocSecurity>0</DocSecurity>
  <Lines>121</Lines>
  <Paragraphs>34</Paragraphs>
  <ScaleCrop>false</ScaleCrop>
  <Company>HCMUNS</Company>
  <LinksUpToDate>false</LinksUpToDate>
  <CharactersWithSpaces>17145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DƯƠNG THỊ ÁNH NGUYỆT</cp:lastModifiedBy>
  <cp:revision>2</cp:revision>
  <cp:lastPrinted>2013-12-07T15:57:00Z</cp:lastPrinted>
  <dcterms:created xsi:type="dcterms:W3CDTF">2023-12-30T02:28:00Z</dcterms:created>
  <dcterms:modified xsi:type="dcterms:W3CDTF">2023-12-30T02:28:00Z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DACA6BBDB90342539FEED7C60E39A738</vt:lpwstr>
  </property>
</Properties>
</file>