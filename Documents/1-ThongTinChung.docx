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FF1D" w14:textId="77777777" w:rsidR="005E436A" w:rsidRDefault="0000000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Tên đề tài:</w:t>
      </w:r>
      <w:r>
        <w:rPr>
          <w:rFonts w:ascii="Times New Roman" w:hAnsi="Times New Roman"/>
          <w:lang w:val="en-US"/>
        </w:rPr>
        <w:t xml:space="preserve"> Phần mềm quản lí học sinh cấp 3</w:t>
      </w:r>
    </w:p>
    <w:p w14:paraId="554899F4" w14:textId="77777777" w:rsidR="005E436A" w:rsidRDefault="005E436A"/>
    <w:p w14:paraId="5D471C1A" w14:textId="77777777" w:rsidR="005E436A" w:rsidRDefault="005E436A"/>
    <w:p w14:paraId="0C0E08F6" w14:textId="77777777" w:rsidR="005E436A" w:rsidRDefault="0000000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Môi trường phát triển ứng dụng:</w:t>
      </w:r>
    </w:p>
    <w:p w14:paraId="117A6DFB" w14:textId="77777777" w:rsidR="005E436A" w:rsidRDefault="00000000">
      <w:pPr>
        <w:rPr>
          <w:lang w:val="en-US"/>
        </w:rPr>
      </w:pPr>
      <w:r>
        <w:rPr>
          <w:lang w:val="en-US"/>
        </w:rPr>
        <w:tab/>
        <w:t>Database: MySQL</w:t>
      </w:r>
    </w:p>
    <w:p w14:paraId="20D9FAE5" w14:textId="77777777" w:rsidR="005E436A" w:rsidRDefault="00000000">
      <w:pPr>
        <w:rPr>
          <w:lang w:val="en-US"/>
        </w:rPr>
      </w:pPr>
      <w:r>
        <w:rPr>
          <w:lang w:val="en-US"/>
        </w:rPr>
        <w:tab/>
        <w:t>Back end: C#</w:t>
      </w:r>
    </w:p>
    <w:p w14:paraId="657AEC52" w14:textId="77777777" w:rsidR="005E436A" w:rsidRDefault="00000000">
      <w:pPr>
        <w:rPr>
          <w:lang w:val="en-US"/>
        </w:rPr>
      </w:pPr>
      <w:r>
        <w:rPr>
          <w:lang w:val="en-US"/>
        </w:rPr>
        <w:tab/>
        <w:t>Front end: WPF</w:t>
      </w:r>
    </w:p>
    <w:p w14:paraId="37C8EA6B" w14:textId="77777777" w:rsidR="005E436A" w:rsidRDefault="00000000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bCs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b w:val="0"/>
          <w:lang w:val="en-US"/>
        </w:rPr>
        <w:t>Sử dụng mô hình 3 layer</w:t>
      </w:r>
    </w:p>
    <w:p w14:paraId="31D5E28A" w14:textId="77777777" w:rsidR="005E436A" w:rsidRDefault="00000000">
      <w:pPr>
        <w:rPr>
          <w:lang w:val="en-US"/>
        </w:rPr>
      </w:pPr>
      <w:r>
        <w:rPr>
          <w:bCs/>
          <w:lang w:val="en-US"/>
        </w:rPr>
        <w:tab/>
      </w:r>
      <w:r>
        <w:rPr>
          <w:noProof/>
        </w:rPr>
        <w:drawing>
          <wp:inline distT="0" distB="0" distL="114300" distR="114300" wp14:anchorId="78561685" wp14:editId="19AAD645">
            <wp:extent cx="4686935" cy="2452370"/>
            <wp:effectExtent l="0" t="0" r="698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8F89" w14:textId="77777777" w:rsidR="005E436A" w:rsidRDefault="0000000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Thông tin về nhóm: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758"/>
        <w:gridCol w:w="1176"/>
        <w:gridCol w:w="2790"/>
        <w:gridCol w:w="1543"/>
        <w:gridCol w:w="3201"/>
      </w:tblGrid>
      <w:tr w:rsidR="005E436A" w14:paraId="72498390" w14:textId="77777777">
        <w:tc>
          <w:tcPr>
            <w:tcW w:w="763" w:type="dxa"/>
          </w:tcPr>
          <w:p w14:paraId="146F7EF2" w14:textId="77777777" w:rsidR="005E436A" w:rsidRDefault="00000000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1465CD47" w14:textId="77777777" w:rsidR="005E436A" w:rsidRDefault="00000000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2080DB96" w14:textId="77777777" w:rsidR="005E436A" w:rsidRDefault="00000000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14:paraId="0A74C537" w14:textId="77777777" w:rsidR="005E436A" w:rsidRDefault="00000000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3CBE798A" w14:textId="77777777" w:rsidR="005E436A" w:rsidRDefault="00000000">
            <w:pPr>
              <w:spacing w:before="120" w:after="120"/>
            </w:pPr>
            <w:r>
              <w:t>Email</w:t>
            </w:r>
          </w:p>
        </w:tc>
      </w:tr>
      <w:tr w:rsidR="005E436A" w14:paraId="404B48E4" w14:textId="77777777">
        <w:tc>
          <w:tcPr>
            <w:tcW w:w="763" w:type="dxa"/>
          </w:tcPr>
          <w:p w14:paraId="094922C0" w14:textId="77777777" w:rsidR="005E436A" w:rsidRDefault="00000000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5C6E7E8" w14:textId="7570936F" w:rsidR="005E436A" w:rsidRDefault="00000000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2142</w:t>
            </w:r>
            <w:r w:rsidR="00166C22">
              <w:rPr>
                <w:lang w:val="en-US"/>
              </w:rPr>
              <w:t>4070</w:t>
            </w:r>
          </w:p>
        </w:tc>
        <w:tc>
          <w:tcPr>
            <w:tcW w:w="2855" w:type="dxa"/>
          </w:tcPr>
          <w:p w14:paraId="4ABB860C" w14:textId="5ADB81D1" w:rsidR="005E436A" w:rsidRDefault="00166C2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Võ Quang Vinh</w:t>
            </w:r>
          </w:p>
        </w:tc>
        <w:tc>
          <w:tcPr>
            <w:tcW w:w="1573" w:type="dxa"/>
          </w:tcPr>
          <w:p w14:paraId="1712613D" w14:textId="77777777" w:rsidR="005E436A" w:rsidRDefault="005E436A">
            <w:pPr>
              <w:spacing w:before="120" w:after="120"/>
            </w:pPr>
          </w:p>
        </w:tc>
        <w:tc>
          <w:tcPr>
            <w:tcW w:w="3287" w:type="dxa"/>
          </w:tcPr>
          <w:p w14:paraId="372923B3" w14:textId="77777777" w:rsidR="005E436A" w:rsidRDefault="005E436A">
            <w:pPr>
              <w:spacing w:before="120" w:after="120"/>
            </w:pPr>
          </w:p>
        </w:tc>
      </w:tr>
      <w:tr w:rsidR="005E436A" w14:paraId="697BF152" w14:textId="77777777">
        <w:tc>
          <w:tcPr>
            <w:tcW w:w="763" w:type="dxa"/>
          </w:tcPr>
          <w:p w14:paraId="23383BE1" w14:textId="77777777" w:rsidR="005E436A" w:rsidRDefault="00000000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3F5DF38A" w14:textId="2CDFFEC0" w:rsidR="005E436A" w:rsidRDefault="00166C2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22424012</w:t>
            </w:r>
          </w:p>
        </w:tc>
        <w:tc>
          <w:tcPr>
            <w:tcW w:w="2855" w:type="dxa"/>
          </w:tcPr>
          <w:p w14:paraId="1254D5F1" w14:textId="6F9BF413" w:rsidR="005E436A" w:rsidRDefault="00166C2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Dương Thị Ánh Nguyệt</w:t>
            </w:r>
          </w:p>
        </w:tc>
        <w:tc>
          <w:tcPr>
            <w:tcW w:w="1573" w:type="dxa"/>
          </w:tcPr>
          <w:p w14:paraId="5BA04C1A" w14:textId="77777777" w:rsidR="005E436A" w:rsidRDefault="005E436A">
            <w:pPr>
              <w:spacing w:before="120" w:after="120"/>
            </w:pPr>
          </w:p>
        </w:tc>
        <w:tc>
          <w:tcPr>
            <w:tcW w:w="3287" w:type="dxa"/>
          </w:tcPr>
          <w:p w14:paraId="2F945B36" w14:textId="77777777" w:rsidR="005E436A" w:rsidRDefault="005E436A">
            <w:pPr>
              <w:spacing w:before="120" w:after="120"/>
            </w:pPr>
          </w:p>
        </w:tc>
      </w:tr>
      <w:tr w:rsidR="005E436A" w14:paraId="13B78479" w14:textId="77777777">
        <w:tc>
          <w:tcPr>
            <w:tcW w:w="763" w:type="dxa"/>
          </w:tcPr>
          <w:p w14:paraId="52E5B44C" w14:textId="77777777" w:rsidR="005E436A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5142BBD3" w14:textId="0AEF9D58" w:rsidR="005E436A" w:rsidRDefault="00166C2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22424017</w:t>
            </w:r>
          </w:p>
        </w:tc>
        <w:tc>
          <w:tcPr>
            <w:tcW w:w="2855" w:type="dxa"/>
          </w:tcPr>
          <w:p w14:paraId="082C5CEE" w14:textId="571B0DA5" w:rsidR="005E436A" w:rsidRDefault="00166C2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Phạm Võ Thiện</w:t>
            </w:r>
          </w:p>
        </w:tc>
        <w:tc>
          <w:tcPr>
            <w:tcW w:w="1573" w:type="dxa"/>
          </w:tcPr>
          <w:p w14:paraId="28F5D0AF" w14:textId="77777777" w:rsidR="005E436A" w:rsidRDefault="005E436A">
            <w:pPr>
              <w:spacing w:before="120" w:after="120"/>
            </w:pPr>
          </w:p>
        </w:tc>
        <w:tc>
          <w:tcPr>
            <w:tcW w:w="3287" w:type="dxa"/>
          </w:tcPr>
          <w:p w14:paraId="79538238" w14:textId="77777777" w:rsidR="005E436A" w:rsidRDefault="005E436A">
            <w:pPr>
              <w:spacing w:before="120" w:after="120"/>
            </w:pPr>
          </w:p>
        </w:tc>
      </w:tr>
      <w:tr w:rsidR="00166C22" w14:paraId="7DAE5A85" w14:textId="77777777">
        <w:tc>
          <w:tcPr>
            <w:tcW w:w="763" w:type="dxa"/>
          </w:tcPr>
          <w:p w14:paraId="110E70B2" w14:textId="24D3AA69" w:rsidR="00166C22" w:rsidRDefault="00166C22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0" w:type="dxa"/>
          </w:tcPr>
          <w:p w14:paraId="720615C2" w14:textId="6AC61A4E" w:rsidR="00166C22" w:rsidRDefault="00166C2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22424021</w:t>
            </w:r>
          </w:p>
        </w:tc>
        <w:tc>
          <w:tcPr>
            <w:tcW w:w="2855" w:type="dxa"/>
          </w:tcPr>
          <w:p w14:paraId="6E7D9D0C" w14:textId="3B84B256" w:rsidR="00166C22" w:rsidRDefault="00166C2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Lê Đạt Trường An</w:t>
            </w:r>
          </w:p>
        </w:tc>
        <w:tc>
          <w:tcPr>
            <w:tcW w:w="1573" w:type="dxa"/>
          </w:tcPr>
          <w:p w14:paraId="63FED303" w14:textId="77777777" w:rsidR="00166C22" w:rsidRDefault="00166C22">
            <w:pPr>
              <w:spacing w:before="120" w:after="120"/>
            </w:pPr>
          </w:p>
        </w:tc>
        <w:tc>
          <w:tcPr>
            <w:tcW w:w="3287" w:type="dxa"/>
          </w:tcPr>
          <w:p w14:paraId="41F20B75" w14:textId="77777777" w:rsidR="00166C22" w:rsidRDefault="00166C22">
            <w:pPr>
              <w:spacing w:before="120" w:after="120"/>
            </w:pPr>
          </w:p>
        </w:tc>
      </w:tr>
    </w:tbl>
    <w:p w14:paraId="0261DF9E" w14:textId="77777777" w:rsidR="005E436A" w:rsidRDefault="005E436A">
      <w:pPr>
        <w:jc w:val="center"/>
        <w:rPr>
          <w:i/>
          <w:color w:val="0000FF"/>
          <w:lang w:val="en-US"/>
        </w:rPr>
      </w:pPr>
    </w:p>
    <w:p w14:paraId="7FCC52B6" w14:textId="77777777" w:rsidR="005E436A" w:rsidRDefault="005E436A">
      <w:pPr>
        <w:jc w:val="center"/>
        <w:rPr>
          <w:i/>
          <w:color w:val="0000FF"/>
          <w:lang w:val="en-US"/>
        </w:rPr>
      </w:pPr>
    </w:p>
    <w:p w14:paraId="5C8E17AA" w14:textId="77777777" w:rsidR="005E436A" w:rsidRDefault="005E436A">
      <w:pPr>
        <w:jc w:val="center"/>
        <w:rPr>
          <w:i/>
          <w:color w:val="0000FF"/>
          <w:lang w:val="en-US"/>
        </w:rPr>
      </w:pPr>
    </w:p>
    <w:p w14:paraId="522EB5CA" w14:textId="77777777" w:rsidR="005E436A" w:rsidRDefault="005E436A">
      <w:pPr>
        <w:jc w:val="center"/>
        <w:rPr>
          <w:i/>
          <w:color w:val="0000FF"/>
          <w:lang w:val="en-US"/>
        </w:rPr>
      </w:pPr>
    </w:p>
    <w:p w14:paraId="6500E8D6" w14:textId="77777777" w:rsidR="005E436A" w:rsidRDefault="005E436A">
      <w:pPr>
        <w:jc w:val="center"/>
        <w:rPr>
          <w:i/>
          <w:color w:val="0000FF"/>
          <w:lang w:val="en-US"/>
        </w:rPr>
      </w:pPr>
    </w:p>
    <w:p w14:paraId="6EF14D81" w14:textId="77777777" w:rsidR="005E436A" w:rsidRDefault="005E436A">
      <w:pPr>
        <w:jc w:val="center"/>
        <w:rPr>
          <w:i/>
          <w:color w:val="0000FF"/>
          <w:lang w:val="en-US"/>
        </w:rPr>
      </w:pPr>
    </w:p>
    <w:p w14:paraId="3A37400E" w14:textId="77777777" w:rsidR="005E436A" w:rsidRDefault="005E436A">
      <w:pPr>
        <w:jc w:val="center"/>
        <w:rPr>
          <w:i/>
          <w:color w:val="0000FF"/>
          <w:lang w:val="en-US"/>
        </w:rPr>
      </w:pPr>
    </w:p>
    <w:p w14:paraId="2BE211CA" w14:textId="77777777" w:rsidR="005E436A" w:rsidRDefault="005E436A" w:rsidP="00166C22">
      <w:pPr>
        <w:rPr>
          <w:i/>
          <w:color w:val="0000FF"/>
          <w:lang w:val="en-US"/>
        </w:rPr>
      </w:pPr>
    </w:p>
    <w:p w14:paraId="1AD148A1" w14:textId="77777777" w:rsidR="005E436A" w:rsidRDefault="005E436A">
      <w:pPr>
        <w:jc w:val="center"/>
        <w:rPr>
          <w:i/>
          <w:color w:val="0000FF"/>
          <w:lang w:val="en-US"/>
        </w:rPr>
      </w:pPr>
    </w:p>
    <w:p w14:paraId="69DBFE96" w14:textId="77777777" w:rsidR="005E436A" w:rsidRDefault="005E436A">
      <w:pPr>
        <w:jc w:val="center"/>
        <w:rPr>
          <w:i/>
          <w:color w:val="0000FF"/>
          <w:lang w:val="en-US"/>
        </w:rPr>
      </w:pPr>
    </w:p>
    <w:p w14:paraId="37C29FE0" w14:textId="77777777" w:rsidR="005E436A" w:rsidRDefault="005E436A">
      <w:pPr>
        <w:jc w:val="center"/>
        <w:rPr>
          <w:i/>
          <w:color w:val="0000FF"/>
          <w:lang w:val="en-US"/>
        </w:rPr>
      </w:pPr>
    </w:p>
    <w:p w14:paraId="407C36FB" w14:textId="77777777" w:rsidR="005E436A" w:rsidRDefault="005E436A">
      <w:pPr>
        <w:jc w:val="center"/>
        <w:rPr>
          <w:i/>
          <w:color w:val="0000FF"/>
          <w:lang w:val="en-US"/>
        </w:rPr>
      </w:pPr>
    </w:p>
    <w:sectPr w:rsidR="005E436A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A7C5" w14:textId="77777777" w:rsidR="00474403" w:rsidRDefault="00474403">
      <w:pPr>
        <w:spacing w:line="240" w:lineRule="auto"/>
      </w:pPr>
      <w:r>
        <w:separator/>
      </w:r>
    </w:p>
  </w:endnote>
  <w:endnote w:type="continuationSeparator" w:id="0">
    <w:p w14:paraId="3B4B28A9" w14:textId="77777777" w:rsidR="00474403" w:rsidRDefault="00474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6AC2" w14:textId="77777777" w:rsidR="005E436A" w:rsidRDefault="00000000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21D201B" wp14:editId="0265679B">
          <wp:simplePos x="0" y="0"/>
          <wp:positionH relativeFrom="column">
            <wp:posOffset>-919480</wp:posOffset>
          </wp:positionH>
          <wp:positionV relativeFrom="paragraph">
            <wp:posOffset>-191135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2A897CEE" w14:textId="77777777" w:rsidR="005E436A" w:rsidRDefault="005E4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B4E5C" w14:textId="77777777" w:rsidR="00474403" w:rsidRDefault="00474403">
      <w:pPr>
        <w:spacing w:line="240" w:lineRule="auto"/>
      </w:pPr>
      <w:r>
        <w:separator/>
      </w:r>
    </w:p>
  </w:footnote>
  <w:footnote w:type="continuationSeparator" w:id="0">
    <w:p w14:paraId="10A25139" w14:textId="77777777" w:rsidR="00474403" w:rsidRDefault="00474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B9E1" w14:textId="77777777" w:rsidR="005E436A" w:rsidRDefault="0000000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C96A8" wp14:editId="43AC62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43F7FC" id="Freeform 1" o:spid="_x0000_s1026" style="position:absolute;margin-left:0;margin-top:0;width:93.15pt;height:814.6pt;flip:x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75C0B45" wp14:editId="3129227F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22DEF58" w14:textId="77777777" w:rsidR="005E436A" w:rsidRDefault="005E436A">
    <w:pPr>
      <w:pStyle w:val="Title"/>
      <w:rPr>
        <w:lang w:val="en-US"/>
      </w:rPr>
    </w:pPr>
  </w:p>
  <w:p w14:paraId="3743A729" w14:textId="77777777" w:rsidR="005E436A" w:rsidRDefault="005E436A">
    <w:pPr>
      <w:rPr>
        <w:lang w:val="en-US"/>
      </w:rPr>
    </w:pPr>
  </w:p>
  <w:p w14:paraId="39709F79" w14:textId="77777777" w:rsidR="005E436A" w:rsidRDefault="00000000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A2F0953"/>
    <w:multiLevelType w:val="singleLevel"/>
    <w:tmpl w:val="5A2F0953"/>
    <w:lvl w:ilvl="0">
      <w:numFmt w:val="bullet"/>
      <w:pStyle w:val="ToDoItem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 w16cid:durableId="1996911734">
    <w:abstractNumId w:val="0"/>
  </w:num>
  <w:num w:numId="2" w16cid:durableId="135137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279E6"/>
    <w:rsid w:val="00040187"/>
    <w:rsid w:val="000519D9"/>
    <w:rsid w:val="000665DD"/>
    <w:rsid w:val="000C0CA8"/>
    <w:rsid w:val="00143DAF"/>
    <w:rsid w:val="00166C22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74403"/>
    <w:rsid w:val="004B7CC9"/>
    <w:rsid w:val="004E21B2"/>
    <w:rsid w:val="004E4257"/>
    <w:rsid w:val="005802A5"/>
    <w:rsid w:val="005E436A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  <w:rsid w:val="04E15802"/>
    <w:rsid w:val="122A69FA"/>
    <w:rsid w:val="17F001BC"/>
    <w:rsid w:val="1AC9734E"/>
    <w:rsid w:val="2E930505"/>
    <w:rsid w:val="41241A9E"/>
    <w:rsid w:val="4BE31185"/>
    <w:rsid w:val="57F02AEA"/>
    <w:rsid w:val="654B7B48"/>
    <w:rsid w:val="6914256A"/>
    <w:rsid w:val="6CC27A7A"/>
    <w:rsid w:val="7E7B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42C0E"/>
  <w15:docId w15:val="{C96EF6D0-0715-408E-9B12-E0B6AE66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Body Text 3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keepLines/>
      <w:spacing w:after="120"/>
      <w:ind w:left="720"/>
    </w:pPr>
  </w:style>
  <w:style w:type="paragraph" w:styleId="BodyText2">
    <w:name w:val="Body Text 2"/>
    <w:basedOn w:val="Normal"/>
    <w:qFormat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qFormat/>
    <w:pPr>
      <w:widowControl/>
      <w:spacing w:line="240" w:lineRule="auto"/>
    </w:pPr>
    <w:rPr>
      <w:snapToGrid w:val="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qFormat/>
    <w:rPr>
      <w:sz w:val="20"/>
      <w:vertAlign w:val="superscript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NormalIndent">
    <w:name w:val="Normal Indent"/>
    <w:basedOn w:val="Normal"/>
    <w:qFormat/>
    <w:pPr>
      <w:ind w:left="900" w:hanging="900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qFormat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qFormat/>
    <w:pPr>
      <w:ind w:left="600"/>
    </w:pPr>
  </w:style>
  <w:style w:type="paragraph" w:styleId="TOC5">
    <w:name w:val="toc 5"/>
    <w:basedOn w:val="Normal"/>
    <w:next w:val="Normal"/>
    <w:semiHidden/>
    <w:qFormat/>
    <w:pPr>
      <w:ind w:left="800"/>
    </w:pPr>
  </w:style>
  <w:style w:type="paragraph" w:styleId="TOC6">
    <w:name w:val="toc 6"/>
    <w:basedOn w:val="Normal"/>
    <w:next w:val="Normal"/>
    <w:semiHidden/>
    <w:qFormat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qFormat/>
    <w:pPr>
      <w:ind w:left="1400"/>
    </w:pPr>
  </w:style>
  <w:style w:type="paragraph" w:styleId="TOC9">
    <w:name w:val="toc 9"/>
    <w:basedOn w:val="Normal"/>
    <w:next w:val="Normal"/>
    <w:semiHidden/>
    <w:qFormat/>
    <w:pPr>
      <w:ind w:left="1600"/>
    </w:p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Paragraph1"/>
    <w:qFormat/>
    <w:pPr>
      <w:ind w:left="153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Paragraph4">
    <w:name w:val="Paragraph4"/>
    <w:basedOn w:val="Paragraph1"/>
    <w:qFormat/>
    <w:pPr>
      <w:ind w:left="2250"/>
    </w:pPr>
  </w:style>
  <w:style w:type="paragraph" w:customStyle="1" w:styleId="ToDoItem">
    <w:name w:val="To Do Item"/>
    <w:basedOn w:val="Normal"/>
    <w:qFormat/>
    <w:pPr>
      <w:numPr>
        <w:numId w:val="2"/>
      </w:numPr>
    </w:pPr>
  </w:style>
  <w:style w:type="character" w:customStyle="1" w:styleId="SoDAField">
    <w:name w:val="SoDA Field"/>
    <w:qFormat/>
    <w:rPr>
      <w:color w:val="0000FF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>HCMUNS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DƯƠNG THỊ ÁNH NGUYỆT</cp:lastModifiedBy>
  <cp:revision>2</cp:revision>
  <cp:lastPrinted>2013-12-07T15:54:00Z</cp:lastPrinted>
  <dcterms:created xsi:type="dcterms:W3CDTF">2023-12-30T02:15:00Z</dcterms:created>
  <dcterms:modified xsi:type="dcterms:W3CDTF">2023-12-30T02:15:00Z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082F693570CB4294BE5C58A21A7F4CED</vt:lpwstr>
  </property>
</Properties>
</file>